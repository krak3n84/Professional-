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48" w:type="pct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4300"/>
        <w:gridCol w:w="90"/>
        <w:gridCol w:w="654"/>
        <w:gridCol w:w="636"/>
        <w:gridCol w:w="5730"/>
        <w:gridCol w:w="90"/>
        <w:gridCol w:w="464"/>
      </w:tblGrid>
      <w:tr w:rsidR="004B4147" w:rsidRPr="004B4147" w14:paraId="5961A177" w14:textId="77777777" w:rsidTr="003C6555">
        <w:trPr>
          <w:trHeight w:val="82"/>
        </w:trPr>
        <w:tc>
          <w:tcPr>
            <w:tcW w:w="20" w:type="dxa"/>
          </w:tcPr>
          <w:p w14:paraId="20250F9D" w14:textId="7280AB4D" w:rsidR="004B4147" w:rsidRPr="00545EB8" w:rsidRDefault="004B4147" w:rsidP="001D26C2">
            <w:pPr>
              <w:pStyle w:val="Logo"/>
              <w:rPr>
                <w:sz w:val="96"/>
                <w:szCs w:val="96"/>
              </w:rPr>
            </w:pPr>
          </w:p>
        </w:tc>
        <w:tc>
          <w:tcPr>
            <w:tcW w:w="11964" w:type="dxa"/>
            <w:gridSpan w:val="7"/>
            <w:tcBorders>
              <w:bottom w:val="single" w:sz="4" w:space="0" w:color="FFFFFF" w:themeColor="background1"/>
            </w:tcBorders>
          </w:tcPr>
          <w:p w14:paraId="6E7C0A5B" w14:textId="7C7AC66A" w:rsidR="004B4147" w:rsidRPr="00B3367F" w:rsidRDefault="00C90D63" w:rsidP="00B3367F">
            <w:pPr>
              <w:pStyle w:val="Jobtitle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B3367F">
              <w:rPr>
                <w:rFonts w:ascii="Century Gothic" w:hAnsi="Century Gothic"/>
                <w:sz w:val="52"/>
                <w:szCs w:val="52"/>
              </w:rPr>
              <w:t>Casey Craft</w:t>
            </w:r>
          </w:p>
          <w:p w14:paraId="22816738" w14:textId="3E9ED5C7" w:rsidR="00F70F2A" w:rsidRPr="00F70F2A" w:rsidRDefault="00F70F2A" w:rsidP="00AF28C5">
            <w:pPr>
              <w:spacing w:line="204" w:lineRule="auto"/>
            </w:pPr>
          </w:p>
        </w:tc>
      </w:tr>
      <w:tr w:rsidR="00A21AF8" w:rsidRPr="004B4147" w14:paraId="334AFCA2" w14:textId="77777777" w:rsidTr="003C6555">
        <w:trPr>
          <w:trHeight w:val="119"/>
        </w:trPr>
        <w:tc>
          <w:tcPr>
            <w:tcW w:w="20" w:type="dxa"/>
          </w:tcPr>
          <w:p w14:paraId="117C2F12" w14:textId="77777777" w:rsidR="00A21AF8" w:rsidRPr="004B4147" w:rsidRDefault="00A21AF8" w:rsidP="001D26C2">
            <w:pPr>
              <w:spacing w:line="240" w:lineRule="auto"/>
            </w:pPr>
          </w:p>
        </w:tc>
        <w:tc>
          <w:tcPr>
            <w:tcW w:w="11964" w:type="dxa"/>
            <w:gridSpan w:val="7"/>
            <w:tcBorders>
              <w:top w:val="single" w:sz="4" w:space="0" w:color="FFFFFF" w:themeColor="background1"/>
            </w:tcBorders>
          </w:tcPr>
          <w:p w14:paraId="5400D5B6" w14:textId="25EEEC09" w:rsidR="00A21AF8" w:rsidRPr="00BF0F7D" w:rsidRDefault="00852921" w:rsidP="00AF28C5">
            <w:pPr>
              <w:pStyle w:val="Jobtitle"/>
              <w:spacing w:line="204" w:lineRule="auto"/>
              <w:rPr>
                <w:rFonts w:ascii="Abadi" w:hAnsi="Abadi"/>
                <w:b/>
                <w:bCs/>
                <w:sz w:val="18"/>
              </w:rPr>
            </w:pPr>
            <w:r>
              <w:rPr>
                <w:rFonts w:ascii="Abadi" w:hAnsi="Abadi"/>
                <w:b/>
                <w:bCs/>
                <w:sz w:val="18"/>
              </w:rPr>
              <w:t>Server-Device-</w:t>
            </w:r>
            <w:r w:rsidR="00BF0F7D" w:rsidRPr="00BF0F7D">
              <w:rPr>
                <w:rFonts w:ascii="Abadi" w:hAnsi="Abadi"/>
                <w:b/>
                <w:bCs/>
                <w:sz w:val="18"/>
              </w:rPr>
              <w:t>PC Troubleshoot</w:t>
            </w:r>
            <w:r>
              <w:rPr>
                <w:rFonts w:ascii="Abadi" w:hAnsi="Abadi"/>
                <w:b/>
                <w:bCs/>
                <w:sz w:val="18"/>
              </w:rPr>
              <w:t xml:space="preserve">ing </w:t>
            </w:r>
            <w:r w:rsidR="00BF0F7D" w:rsidRPr="00BF0F7D">
              <w:rPr>
                <w:rFonts w:ascii="Abadi" w:hAnsi="Abadi"/>
                <w:b/>
                <w:bCs/>
                <w:sz w:val="18"/>
              </w:rPr>
              <w:t>Diagnostics</w:t>
            </w:r>
            <w:r>
              <w:rPr>
                <w:rFonts w:ascii="Abadi" w:hAnsi="Abadi"/>
                <w:b/>
                <w:bCs/>
                <w:sz w:val="18"/>
              </w:rPr>
              <w:t xml:space="preserve"> &amp; Repair</w:t>
            </w:r>
          </w:p>
          <w:p w14:paraId="64267B09" w14:textId="54B58D76" w:rsidR="0053564F" w:rsidRPr="00A91D44" w:rsidRDefault="0053564F" w:rsidP="00AF28C5">
            <w:pPr>
              <w:pStyle w:val="Jobtitle"/>
              <w:spacing w:line="204" w:lineRule="auto"/>
              <w:rPr>
                <w:rFonts w:ascii="Abadi" w:hAnsi="Abadi"/>
                <w:b/>
                <w:bCs/>
              </w:rPr>
            </w:pPr>
          </w:p>
        </w:tc>
      </w:tr>
      <w:tr w:rsidR="00BF0DAF" w:rsidRPr="00997E86" w14:paraId="0F1C5C78" w14:textId="77777777" w:rsidTr="003C6555">
        <w:trPr>
          <w:gridAfter w:val="2"/>
          <w:wAfter w:w="554" w:type="dxa"/>
          <w:trHeight w:val="82"/>
        </w:trPr>
        <w:tc>
          <w:tcPr>
            <w:tcW w:w="4320" w:type="dxa"/>
            <w:gridSpan w:val="2"/>
            <w:vAlign w:val="center"/>
          </w:tcPr>
          <w:p w14:paraId="3D59FC2F" w14:textId="5B6DFD56" w:rsidR="00BF0DAF" w:rsidRPr="00545EB8" w:rsidRDefault="00BF0DAF" w:rsidP="00AF28C5">
            <w:pPr>
              <w:pStyle w:val="Contact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W w:w="90" w:type="dxa"/>
            <w:vAlign w:val="center"/>
          </w:tcPr>
          <w:p w14:paraId="402C5DCF" w14:textId="0F787BD4" w:rsidR="00BF0DAF" w:rsidRPr="00B03ED5" w:rsidRDefault="00BF0DAF" w:rsidP="00AF28C5">
            <w:pPr>
              <w:pStyle w:val="Contact"/>
              <w:spacing w:line="204" w:lineRule="auto"/>
            </w:pPr>
          </w:p>
        </w:tc>
        <w:tc>
          <w:tcPr>
            <w:tcW w:w="654" w:type="dxa"/>
          </w:tcPr>
          <w:p w14:paraId="011793A9" w14:textId="77777777" w:rsidR="00BF0DAF" w:rsidRPr="00997E86" w:rsidRDefault="00BF0DAF" w:rsidP="00AF28C5">
            <w:pPr>
              <w:spacing w:line="204" w:lineRule="auto"/>
            </w:pPr>
          </w:p>
        </w:tc>
        <w:tc>
          <w:tcPr>
            <w:tcW w:w="6366" w:type="dxa"/>
            <w:gridSpan w:val="2"/>
            <w:vMerge w:val="restart"/>
          </w:tcPr>
          <w:p w14:paraId="00887C7C" w14:textId="3A22DC2B" w:rsidR="00BF0DAF" w:rsidRPr="00997E86" w:rsidRDefault="00BF0DAF" w:rsidP="00AF28C5">
            <w:pPr>
              <w:pStyle w:val="Heading1"/>
              <w:spacing w:line="204" w:lineRule="auto"/>
            </w:pPr>
          </w:p>
        </w:tc>
      </w:tr>
      <w:tr w:rsidR="00545EB8" w:rsidRPr="00997E86" w14:paraId="6F315250" w14:textId="77777777" w:rsidTr="003C6555">
        <w:trPr>
          <w:gridAfter w:val="2"/>
          <w:wAfter w:w="554" w:type="dxa"/>
          <w:trHeight w:val="82"/>
        </w:trPr>
        <w:tc>
          <w:tcPr>
            <w:tcW w:w="4320" w:type="dxa"/>
            <w:gridSpan w:val="2"/>
            <w:vAlign w:val="center"/>
          </w:tcPr>
          <w:p w14:paraId="19C843F0" w14:textId="77777777" w:rsidR="00545EB8" w:rsidRPr="00545EB8" w:rsidRDefault="00545EB8" w:rsidP="00AF28C5">
            <w:pPr>
              <w:pStyle w:val="Contact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W w:w="90" w:type="dxa"/>
            <w:vAlign w:val="center"/>
          </w:tcPr>
          <w:p w14:paraId="32E306FC" w14:textId="77777777" w:rsidR="00545EB8" w:rsidRPr="00B03ED5" w:rsidRDefault="00545EB8" w:rsidP="00AF28C5">
            <w:pPr>
              <w:pStyle w:val="Contact"/>
              <w:spacing w:line="204" w:lineRule="auto"/>
            </w:pPr>
          </w:p>
        </w:tc>
        <w:tc>
          <w:tcPr>
            <w:tcW w:w="654" w:type="dxa"/>
          </w:tcPr>
          <w:p w14:paraId="4A8FBF3F" w14:textId="77777777" w:rsidR="00545EB8" w:rsidRPr="00997E86" w:rsidRDefault="00545EB8" w:rsidP="00AF28C5">
            <w:pPr>
              <w:spacing w:line="204" w:lineRule="auto"/>
            </w:pPr>
          </w:p>
        </w:tc>
        <w:tc>
          <w:tcPr>
            <w:tcW w:w="6366" w:type="dxa"/>
            <w:gridSpan w:val="2"/>
            <w:vMerge/>
          </w:tcPr>
          <w:p w14:paraId="07A8BB97" w14:textId="77777777" w:rsidR="00545EB8" w:rsidRPr="00997E86" w:rsidRDefault="00545EB8" w:rsidP="00AF28C5">
            <w:pPr>
              <w:pStyle w:val="Heading1"/>
              <w:spacing w:line="204" w:lineRule="auto"/>
            </w:pPr>
          </w:p>
        </w:tc>
      </w:tr>
      <w:tr w:rsidR="00BF0DAF" w:rsidRPr="00997E86" w14:paraId="69DE1116" w14:textId="77777777" w:rsidTr="003C6555">
        <w:trPr>
          <w:gridAfter w:val="2"/>
          <w:wAfter w:w="554" w:type="dxa"/>
          <w:trHeight w:val="82"/>
        </w:trPr>
        <w:tc>
          <w:tcPr>
            <w:tcW w:w="4320" w:type="dxa"/>
            <w:gridSpan w:val="2"/>
            <w:vAlign w:val="center"/>
          </w:tcPr>
          <w:p w14:paraId="4E142824" w14:textId="6B93F580" w:rsidR="00BF0DAF" w:rsidRPr="002B7488" w:rsidRDefault="00BF0DAF" w:rsidP="00AF28C5">
            <w:pPr>
              <w:pStyle w:val="Contact"/>
              <w:spacing w:line="204" w:lineRule="auto"/>
              <w:rPr>
                <w:sz w:val="20"/>
                <w:szCs w:val="20"/>
              </w:rPr>
            </w:pPr>
          </w:p>
        </w:tc>
        <w:tc>
          <w:tcPr>
            <w:tcW w:w="90" w:type="dxa"/>
            <w:vAlign w:val="center"/>
          </w:tcPr>
          <w:p w14:paraId="7654D5A3" w14:textId="611F5E2A" w:rsidR="00BF0DAF" w:rsidRPr="002B7488" w:rsidRDefault="00BF0DAF" w:rsidP="00AF28C5">
            <w:pPr>
              <w:pStyle w:val="Contact"/>
              <w:spacing w:line="204" w:lineRule="auto"/>
              <w:rPr>
                <w:sz w:val="20"/>
                <w:szCs w:val="20"/>
              </w:rPr>
            </w:pPr>
          </w:p>
        </w:tc>
        <w:tc>
          <w:tcPr>
            <w:tcW w:w="654" w:type="dxa"/>
          </w:tcPr>
          <w:p w14:paraId="2F94CD98" w14:textId="77777777" w:rsidR="00BF0DAF" w:rsidRPr="00997E86" w:rsidRDefault="00BF0DAF" w:rsidP="00AF28C5">
            <w:pPr>
              <w:spacing w:line="204" w:lineRule="auto"/>
            </w:pPr>
          </w:p>
        </w:tc>
        <w:tc>
          <w:tcPr>
            <w:tcW w:w="6366" w:type="dxa"/>
            <w:gridSpan w:val="2"/>
            <w:vMerge/>
          </w:tcPr>
          <w:p w14:paraId="7AA011F6" w14:textId="77777777" w:rsidR="00BF0DAF" w:rsidRPr="00997E86" w:rsidRDefault="00BF0DAF" w:rsidP="00AF28C5">
            <w:pPr>
              <w:spacing w:line="204" w:lineRule="auto"/>
            </w:pPr>
          </w:p>
        </w:tc>
      </w:tr>
      <w:tr w:rsidR="00AF28C5" w:rsidRPr="00CD2FD2" w14:paraId="25CC83D5" w14:textId="77777777" w:rsidTr="003C6555">
        <w:trPr>
          <w:gridAfter w:val="2"/>
          <w:wAfter w:w="554" w:type="dxa"/>
          <w:trHeight w:val="1737"/>
        </w:trPr>
        <w:tc>
          <w:tcPr>
            <w:tcW w:w="4320" w:type="dxa"/>
            <w:gridSpan w:val="2"/>
            <w:vAlign w:val="center"/>
          </w:tcPr>
          <w:p w14:paraId="0742699D" w14:textId="2A2822B8" w:rsidR="004E4429" w:rsidRPr="0076081B" w:rsidRDefault="00437D15" w:rsidP="00A941CF">
            <w:pPr>
              <w:pStyle w:val="Contact"/>
              <w:spacing w:before="0" w:after="0" w:line="360" w:lineRule="auto"/>
              <w:rPr>
                <w:rFonts w:ascii="The Hand Black" w:hAnsi="The Hand Black"/>
                <w:sz w:val="24"/>
                <w:szCs w:val="24"/>
              </w:rPr>
            </w:pPr>
            <w:bookmarkStart w:id="0" w:name="_Hlk137740763"/>
            <w:r w:rsidRPr="0076081B">
              <w:rPr>
                <w:rFonts w:ascii="The Hand Black" w:hAnsi="The Hand Black"/>
                <w:sz w:val="24"/>
                <w:szCs w:val="24"/>
              </w:rPr>
              <w:t>A</w:t>
            </w:r>
            <w:r w:rsidR="004E4429" w:rsidRPr="0076081B">
              <w:rPr>
                <w:rFonts w:ascii="The Hand Black" w:hAnsi="The Hand Black"/>
                <w:sz w:val="24"/>
                <w:szCs w:val="24"/>
              </w:rPr>
              <w:t xml:space="preserve"> dedicated and organize</w:t>
            </w:r>
            <w:r w:rsidR="00AF28C5" w:rsidRPr="0076081B">
              <w:rPr>
                <w:rFonts w:ascii="The Hand Black" w:hAnsi="The Hand Black"/>
                <w:sz w:val="24"/>
                <w:szCs w:val="24"/>
              </w:rPr>
              <w:t xml:space="preserve">d IT Professional who excels in multitasking and identifying creative solutions to complex issues.  I am highly proficient in </w:t>
            </w:r>
            <w:r w:rsidR="00852921">
              <w:rPr>
                <w:rFonts w:ascii="The Hand Black" w:hAnsi="The Hand Black"/>
                <w:sz w:val="24"/>
                <w:szCs w:val="24"/>
              </w:rPr>
              <w:t>IT Ops, Cloud &amp; Local Network</w:t>
            </w:r>
            <w:r w:rsidR="002612D9">
              <w:rPr>
                <w:rFonts w:ascii="The Hand Black" w:hAnsi="The Hand Black"/>
                <w:sz w:val="24"/>
                <w:szCs w:val="24"/>
              </w:rPr>
              <w:t xml:space="preserve">, </w:t>
            </w:r>
            <w:r w:rsidR="00852921">
              <w:rPr>
                <w:rFonts w:ascii="The Hand Black" w:hAnsi="The Hand Black"/>
                <w:sz w:val="24"/>
                <w:szCs w:val="24"/>
              </w:rPr>
              <w:t>Security</w:t>
            </w:r>
            <w:r w:rsidR="002612D9">
              <w:rPr>
                <w:rFonts w:ascii="The Hand Black" w:hAnsi="The Hand Black"/>
                <w:sz w:val="24"/>
                <w:szCs w:val="24"/>
              </w:rPr>
              <w:t xml:space="preserve"> &amp; Management</w:t>
            </w:r>
            <w:r w:rsidR="00852921">
              <w:rPr>
                <w:rFonts w:ascii="The Hand Black" w:hAnsi="The Hand Black"/>
                <w:sz w:val="24"/>
                <w:szCs w:val="24"/>
              </w:rPr>
              <w:t xml:space="preserve">, </w:t>
            </w:r>
            <w:r w:rsidR="00AF28C5" w:rsidRPr="0076081B">
              <w:rPr>
                <w:rFonts w:ascii="The Hand Black" w:hAnsi="The Hand Black"/>
                <w:sz w:val="24"/>
                <w:szCs w:val="24"/>
              </w:rPr>
              <w:t>PC</w:t>
            </w:r>
            <w:r w:rsidR="002612D9">
              <w:rPr>
                <w:rFonts w:ascii="The Hand Black" w:hAnsi="The Hand Black"/>
                <w:sz w:val="24"/>
                <w:szCs w:val="24"/>
              </w:rPr>
              <w:t xml:space="preserve">/Mobile </w:t>
            </w:r>
            <w:r w:rsidR="00AF28C5" w:rsidRPr="0076081B">
              <w:rPr>
                <w:rFonts w:ascii="The Hand Black" w:hAnsi="The Hand Black"/>
                <w:sz w:val="24"/>
                <w:szCs w:val="24"/>
              </w:rPr>
              <w:t>Troubleshooting</w:t>
            </w:r>
            <w:r w:rsidR="003C6555">
              <w:rPr>
                <w:rFonts w:ascii="The Hand Black" w:hAnsi="The Hand Black"/>
                <w:sz w:val="24"/>
                <w:szCs w:val="24"/>
              </w:rPr>
              <w:t xml:space="preserve"> &amp; Repair, Network Management,</w:t>
            </w:r>
            <w:r w:rsidR="002612D9">
              <w:rPr>
                <w:rFonts w:ascii="The Hand Black" w:hAnsi="The Hand Black"/>
                <w:sz w:val="24"/>
                <w:szCs w:val="24"/>
              </w:rPr>
              <w:t xml:space="preserve"> &amp; </w:t>
            </w:r>
            <w:r w:rsidR="003C6555">
              <w:rPr>
                <w:rFonts w:ascii="The Hand Black" w:hAnsi="The Hand Black"/>
                <w:sz w:val="24"/>
                <w:szCs w:val="24"/>
              </w:rPr>
              <w:t xml:space="preserve">Inventory </w:t>
            </w:r>
            <w:r w:rsidR="002612D9">
              <w:rPr>
                <w:rFonts w:ascii="The Hand Black" w:hAnsi="The Hand Black"/>
                <w:sz w:val="24"/>
                <w:szCs w:val="24"/>
              </w:rPr>
              <w:t>C</w:t>
            </w:r>
            <w:r w:rsidR="003C6555">
              <w:rPr>
                <w:rFonts w:ascii="The Hand Black" w:hAnsi="The Hand Black"/>
                <w:sz w:val="24"/>
                <w:szCs w:val="24"/>
              </w:rPr>
              <w:t>ontrol</w:t>
            </w:r>
          </w:p>
        </w:tc>
        <w:tc>
          <w:tcPr>
            <w:tcW w:w="90" w:type="dxa"/>
            <w:vAlign w:val="center"/>
          </w:tcPr>
          <w:p w14:paraId="19DA5FBD" w14:textId="58B71FA5" w:rsidR="004E4429" w:rsidRPr="00545EB8" w:rsidRDefault="004E4429" w:rsidP="00653B72">
            <w:pPr>
              <w:pStyle w:val="Contact"/>
              <w:rPr>
                <w:sz w:val="16"/>
                <w:szCs w:val="16"/>
              </w:rPr>
            </w:pPr>
          </w:p>
        </w:tc>
        <w:tc>
          <w:tcPr>
            <w:tcW w:w="654" w:type="dxa"/>
          </w:tcPr>
          <w:p w14:paraId="699795DF" w14:textId="77777777" w:rsidR="004E4429" w:rsidRPr="00545EB8" w:rsidRDefault="004E4429" w:rsidP="00653B72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2F7D140D" w14:textId="52CA6B4B" w:rsidR="004E4429" w:rsidRPr="0076081B" w:rsidRDefault="004E4429" w:rsidP="00653B72">
            <w:pPr>
              <w:pStyle w:val="Introduction"/>
              <w:spacing w:line="240" w:lineRule="auto"/>
              <w:rPr>
                <w:rFonts w:ascii="The Hand Black" w:hAnsi="The Hand Black"/>
                <w:i w:val="0"/>
                <w:iCs/>
                <w:sz w:val="20"/>
                <w:szCs w:val="20"/>
              </w:rPr>
            </w:pPr>
            <w:r w:rsidRPr="0076081B">
              <w:rPr>
                <w:rFonts w:ascii="The Hand Black" w:hAnsi="The Hand Black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A82FA22" wp14:editId="4DC2B4AE">
                      <wp:extent cx="213066" cy="213066"/>
                      <wp:effectExtent l="0" t="0" r="0" b="0"/>
                      <wp:docPr id="554981253" name="Group 554981253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2109711834" name="Rectangle 210971183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1554120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6860C" id="Group 554981253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">
                      <v:rect id="Rectangle 2109711834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">
                        <v:imagedata r:id="rId12" o:title="Icon Email"/>
                      </v:shape>
                      <w10:anchorlock/>
                    </v:group>
                  </w:pict>
                </mc:Fallback>
              </mc:AlternateContent>
            </w:r>
          </w:p>
          <w:p w14:paraId="71E09A18" w14:textId="77777777" w:rsidR="004E4429" w:rsidRPr="0076081B" w:rsidRDefault="004E4429" w:rsidP="00653B72">
            <w:pPr>
              <w:pStyle w:val="Introduction"/>
              <w:spacing w:line="240" w:lineRule="auto"/>
              <w:rPr>
                <w:rFonts w:ascii="The Hand Black" w:hAnsi="The Hand Black"/>
                <w:i w:val="0"/>
                <w:iCs/>
                <w:sz w:val="20"/>
                <w:szCs w:val="20"/>
              </w:rPr>
            </w:pPr>
            <w:r w:rsidRPr="0076081B">
              <w:rPr>
                <w:rFonts w:ascii="The Hand Black" w:hAnsi="The Hand Black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A39EA3C" wp14:editId="0ADBC243">
                      <wp:extent cx="213066" cy="213066"/>
                      <wp:effectExtent l="0" t="0" r="0" b="0"/>
                      <wp:docPr id="87013629" name="Group 87013629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654881424" name="Rectangle 65488142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41507064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7C60A" id="Group 87013629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">
                      <v:rect id="Rectangle 654881424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" fillcolor="#1d3251 [3204]" stroked="f" strokeweight="1pt">
                        <o:lock v:ext="edit" aspectratio="t"/>
                      </v:rect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">
                        <v:imagedata r:id="rId15" o:title="Icon Phone"/>
                      </v:shape>
                      <w10:anchorlock/>
                    </v:group>
                  </w:pict>
                </mc:Fallback>
              </mc:AlternateContent>
            </w:r>
          </w:p>
          <w:p w14:paraId="7C7DA6DC" w14:textId="77777777" w:rsidR="004E4429" w:rsidRPr="0076081B" w:rsidRDefault="004E4429" w:rsidP="00653B72">
            <w:pPr>
              <w:pStyle w:val="Introduction"/>
              <w:spacing w:line="240" w:lineRule="auto"/>
              <w:rPr>
                <w:rFonts w:ascii="The Hand Black" w:hAnsi="The Hand Black"/>
                <w:i w:val="0"/>
                <w:iCs/>
                <w:sz w:val="20"/>
                <w:szCs w:val="20"/>
              </w:rPr>
            </w:pPr>
            <w:r w:rsidRPr="0076081B">
              <w:rPr>
                <w:rFonts w:ascii="The Hand Black" w:hAnsi="The Hand Black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78794D9" wp14:editId="7765FAE2">
                      <wp:extent cx="213066" cy="213066"/>
                      <wp:effectExtent l="0" t="0" r="0" b="0"/>
                      <wp:docPr id="1594795499" name="Group 1594795499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122343113" name="Rectangle 1122343113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4886908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2E432B" id="Group 1594795499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">
                      <v:rect id="Rectangle 1122343113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">
                        <v:imagedata r:id="rId18" o:title="Call center"/>
                      </v:shape>
                      <w10:anchorlock/>
                    </v:group>
                  </w:pict>
                </mc:Fallback>
              </mc:AlternateContent>
            </w:r>
          </w:p>
          <w:p w14:paraId="775D7F66" w14:textId="7B77442C" w:rsidR="004E4429" w:rsidRPr="0076081B" w:rsidRDefault="004E4429" w:rsidP="00653B72">
            <w:pPr>
              <w:pStyle w:val="Introduction"/>
              <w:spacing w:line="240" w:lineRule="auto"/>
              <w:rPr>
                <w:rFonts w:ascii="The Hand Black" w:hAnsi="The Hand Black"/>
                <w:i w:val="0"/>
                <w:iCs/>
                <w:sz w:val="20"/>
                <w:szCs w:val="20"/>
              </w:rPr>
            </w:pPr>
            <w:r w:rsidRPr="0076081B">
              <w:rPr>
                <w:rFonts w:ascii="The Hand Black" w:hAnsi="The Hand Black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97F4EBC" wp14:editId="13FC5ACA">
                      <wp:extent cx="213066" cy="213066"/>
                      <wp:effectExtent l="0" t="0" r="0" b="0"/>
                      <wp:docPr id="1022779669" name="Group 1022779669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271443166" name="Rectangle 1271443166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52740784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A1FF18" id="Group 1022779669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">
                      <v:rect id="Rectangle 1271443166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">
                        <v:imagedata r:id="rId21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30" w:type="dxa"/>
            <w:tcBorders>
              <w:bottom w:val="single" w:sz="4" w:space="0" w:color="auto"/>
            </w:tcBorders>
            <w:vAlign w:val="center"/>
          </w:tcPr>
          <w:p w14:paraId="55EBB6F7" w14:textId="293E086E" w:rsidR="004E4429" w:rsidRPr="0076081B" w:rsidRDefault="00A941CF" w:rsidP="00653B72">
            <w:pPr>
              <w:spacing w:line="360" w:lineRule="auto"/>
              <w:rPr>
                <w:rFonts w:ascii="Selawik" w:hAnsi="Selawik"/>
                <w:sz w:val="16"/>
                <w:szCs w:val="16"/>
                <w:lang w:val="it-IT"/>
              </w:rPr>
            </w:pPr>
            <w:r w:rsidRPr="0076081B">
              <w:rPr>
                <w:rFonts w:ascii="Selawik" w:hAnsi="Selawik"/>
                <w:sz w:val="16"/>
                <w:szCs w:val="16"/>
              </w:rPr>
              <w:t>Casey.Craft1226@gmail.com</w:t>
            </w:r>
          </w:p>
          <w:p w14:paraId="7AE51E0D" w14:textId="77777777" w:rsidR="004E4429" w:rsidRPr="0076081B" w:rsidRDefault="004E4429" w:rsidP="00653B72">
            <w:pPr>
              <w:spacing w:line="360" w:lineRule="auto"/>
              <w:rPr>
                <w:rFonts w:ascii="Selawik" w:hAnsi="Selawik"/>
                <w:sz w:val="16"/>
                <w:szCs w:val="16"/>
                <w:lang w:val="it-IT"/>
              </w:rPr>
            </w:pPr>
            <w:r w:rsidRPr="0076081B">
              <w:rPr>
                <w:rFonts w:ascii="Selawik" w:hAnsi="Selawik"/>
                <w:sz w:val="16"/>
                <w:szCs w:val="16"/>
              </w:rPr>
              <w:t>615.715.2906</w:t>
            </w:r>
          </w:p>
          <w:p w14:paraId="03284954" w14:textId="2243AD16" w:rsidR="004E4429" w:rsidRPr="0076081B" w:rsidRDefault="004E4429" w:rsidP="00653B72">
            <w:pPr>
              <w:spacing w:line="360" w:lineRule="auto"/>
              <w:rPr>
                <w:rFonts w:ascii="Selawik" w:hAnsi="Selawik"/>
                <w:sz w:val="16"/>
                <w:szCs w:val="16"/>
                <w:lang w:val="it-IT"/>
              </w:rPr>
            </w:pPr>
            <w:r w:rsidRPr="0076081B">
              <w:rPr>
                <w:rFonts w:ascii="Selawik" w:hAnsi="Selawik"/>
                <w:sz w:val="16"/>
                <w:szCs w:val="16"/>
              </w:rPr>
              <w:t>https://www.linkedin.com/in/</w:t>
            </w:r>
            <w:r w:rsidR="00DB1882" w:rsidRPr="0076081B">
              <w:rPr>
                <w:rFonts w:ascii="Selawik" w:hAnsi="Selawik"/>
                <w:sz w:val="16"/>
                <w:szCs w:val="16"/>
              </w:rPr>
              <w:t>Casey-Craft0316</w:t>
            </w:r>
          </w:p>
          <w:p w14:paraId="58ED61C4" w14:textId="7E899F5A" w:rsidR="004E4429" w:rsidRPr="0076081B" w:rsidRDefault="004E4429" w:rsidP="00653B72">
            <w:pPr>
              <w:spacing w:line="360" w:lineRule="auto"/>
              <w:rPr>
                <w:rFonts w:ascii="The Hand Black" w:hAnsi="The Hand Black"/>
                <w:sz w:val="20"/>
                <w:szCs w:val="20"/>
                <w:lang w:val="it-IT"/>
              </w:rPr>
            </w:pPr>
            <w:r w:rsidRPr="0076081B">
              <w:rPr>
                <w:rFonts w:ascii="Selawik" w:hAnsi="Selawik"/>
                <w:sz w:val="16"/>
                <w:szCs w:val="16"/>
              </w:rPr>
              <w:t>Murfreesboro</w:t>
            </w:r>
            <w:r w:rsidR="00EF6EF0" w:rsidRPr="0076081B">
              <w:rPr>
                <w:rFonts w:ascii="Selawik" w:hAnsi="Selawik"/>
                <w:sz w:val="16"/>
                <w:szCs w:val="16"/>
              </w:rPr>
              <w:t>, T</w:t>
            </w:r>
            <w:r w:rsidRPr="0076081B">
              <w:rPr>
                <w:rFonts w:ascii="Selawik" w:hAnsi="Selawik"/>
                <w:sz w:val="16"/>
                <w:szCs w:val="16"/>
              </w:rPr>
              <w:t>N</w:t>
            </w:r>
          </w:p>
        </w:tc>
      </w:tr>
      <w:tr w:rsidR="004E4429" w:rsidRPr="00545EB8" w14:paraId="57475893" w14:textId="77777777" w:rsidTr="00411584">
        <w:trPr>
          <w:gridAfter w:val="1"/>
          <w:wAfter w:w="464" w:type="dxa"/>
          <w:trHeight w:val="9383"/>
        </w:trPr>
        <w:tc>
          <w:tcPr>
            <w:tcW w:w="4320" w:type="dxa"/>
            <w:gridSpan w:val="2"/>
            <w:tcBorders>
              <w:right w:val="single" w:sz="4" w:space="0" w:color="D9D9D9" w:themeColor="background1" w:themeShade="D9"/>
            </w:tcBorders>
          </w:tcPr>
          <w:bookmarkEnd w:id="0" w:displacedByCustomXml="next"/>
          <w:sdt>
            <w:sdtPr>
              <w:rPr>
                <w:sz w:val="16"/>
                <w:szCs w:val="16"/>
              </w:rPr>
              <w:id w:val="-2037806220"/>
              <w:placeholder>
                <w:docPart w:val="8A5580042E2140258CF14DE8864F1CA2"/>
              </w:placeholder>
              <w:temporary/>
              <w:showingPlcHdr/>
              <w15:appearance w15:val="hidden"/>
            </w:sdtPr>
            <w:sdtContent>
              <w:p w14:paraId="12B73157" w14:textId="65D326A8" w:rsidR="00EF6EF0" w:rsidRPr="00545EB8" w:rsidRDefault="00EF6EF0" w:rsidP="00EF6EF0">
                <w:pPr>
                  <w:pStyle w:val="Heading1"/>
                  <w:spacing w:line="204" w:lineRule="auto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6"/>
                    <w:szCs w:val="16"/>
                  </w:rPr>
                </w:pPr>
                <w:r w:rsidRPr="00545EB8">
                  <w:rPr>
                    <w:sz w:val="16"/>
                    <w:szCs w:val="16"/>
                  </w:rPr>
                  <w:t>Skills</w:t>
                </w:r>
              </w:p>
            </w:sdtContent>
          </w:sdt>
          <w:p w14:paraId="18EC9027" w14:textId="50DFAA1F" w:rsidR="00EF6EF0" w:rsidRDefault="00643FE7" w:rsidP="00EF6EF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 w:rsidRPr="0076081B">
              <w:rPr>
                <w:rFonts w:asciiTheme="minorHAnsi" w:hAnsiTheme="minorHAnsi"/>
                <w:sz w:val="16"/>
                <w:szCs w:val="16"/>
              </w:rPr>
              <w:t xml:space="preserve">PC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Systems </w:t>
            </w:r>
            <w:r w:rsidRPr="0076081B">
              <w:rPr>
                <w:rFonts w:asciiTheme="minorHAnsi" w:hAnsiTheme="minorHAnsi"/>
                <w:sz w:val="16"/>
                <w:szCs w:val="16"/>
              </w:rPr>
              <w:t>Troubleshooting</w:t>
            </w:r>
            <w:r w:rsidR="009262E1">
              <w:rPr>
                <w:rFonts w:asciiTheme="minorHAnsi" w:hAnsiTheme="minorHAnsi"/>
                <w:sz w:val="16"/>
                <w:szCs w:val="16"/>
              </w:rPr>
              <w:t>,</w:t>
            </w:r>
            <w:r w:rsidR="00EF6EF0" w:rsidRPr="0076081B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9262E1">
              <w:rPr>
                <w:rFonts w:asciiTheme="minorHAnsi" w:hAnsiTheme="minorHAnsi"/>
                <w:sz w:val="16"/>
                <w:szCs w:val="16"/>
              </w:rPr>
              <w:t>Repair &amp; Replacement</w:t>
            </w:r>
          </w:p>
          <w:p w14:paraId="284941E0" w14:textId="7FFD5363" w:rsidR="003C6555" w:rsidRDefault="00852921" w:rsidP="00EF6EF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Azure </w:t>
            </w:r>
            <w:r w:rsidR="003C6555">
              <w:rPr>
                <w:rFonts w:asciiTheme="minorHAnsi" w:hAnsiTheme="minorHAnsi"/>
                <w:sz w:val="16"/>
                <w:szCs w:val="16"/>
              </w:rPr>
              <w:t>Cloud Management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&amp;</w:t>
            </w:r>
            <w:r w:rsidR="002612D9">
              <w:rPr>
                <w:rFonts w:asciiTheme="minorHAnsi" w:hAnsiTheme="minorHAnsi"/>
                <w:sz w:val="16"/>
                <w:szCs w:val="16"/>
              </w:rPr>
              <w:t xml:space="preserve"> EDR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Threat Intelligence</w:t>
            </w:r>
          </w:p>
          <w:p w14:paraId="148381DA" w14:textId="6D988357" w:rsidR="00643FE7" w:rsidRDefault="00643FE7" w:rsidP="00EF6EF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Server Rack Build, Cabl</w:t>
            </w:r>
            <w:r w:rsidR="002612D9">
              <w:rPr>
                <w:rFonts w:asciiTheme="minorHAnsi" w:hAnsiTheme="minorHAnsi"/>
                <w:sz w:val="16"/>
                <w:szCs w:val="16"/>
              </w:rPr>
              <w:t>e Management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&amp; </w:t>
            </w:r>
            <w:r w:rsidR="002612D9">
              <w:rPr>
                <w:rFonts w:asciiTheme="minorHAnsi" w:hAnsiTheme="minorHAnsi"/>
                <w:sz w:val="16"/>
                <w:szCs w:val="16"/>
              </w:rPr>
              <w:t xml:space="preserve">Physical/Network </w:t>
            </w:r>
            <w:r>
              <w:rPr>
                <w:rFonts w:asciiTheme="minorHAnsi" w:hAnsiTheme="minorHAnsi"/>
                <w:sz w:val="16"/>
                <w:szCs w:val="16"/>
              </w:rPr>
              <w:t>Validat</w:t>
            </w:r>
            <w:r w:rsidR="00852921">
              <w:rPr>
                <w:rFonts w:asciiTheme="minorHAnsi" w:hAnsiTheme="minorHAnsi"/>
                <w:sz w:val="16"/>
                <w:szCs w:val="16"/>
              </w:rPr>
              <w:t>ion</w:t>
            </w:r>
          </w:p>
          <w:p w14:paraId="2F7C0444" w14:textId="6A3E63A0" w:rsidR="002612D9" w:rsidRDefault="002612D9" w:rsidP="00EF6EF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Sales &amp; Operations</w:t>
            </w:r>
          </w:p>
          <w:p w14:paraId="49AEAC98" w14:textId="0AA7147B" w:rsidR="002612D9" w:rsidRPr="0076081B" w:rsidRDefault="002612D9" w:rsidP="00EF6EF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Mobile Device Repair &amp; Replacement</w:t>
            </w:r>
          </w:p>
          <w:p w14:paraId="7FB7D9A0" w14:textId="2EFD4F4E" w:rsidR="00B3367F" w:rsidRPr="00B3367F" w:rsidRDefault="00B3367F" w:rsidP="00B3367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Forklift</w:t>
            </w:r>
            <w:r w:rsidR="009262E1">
              <w:rPr>
                <w:rFonts w:asciiTheme="minorHAnsi" w:hAnsiTheme="minorHAnsi"/>
                <w:sz w:val="16"/>
                <w:szCs w:val="16"/>
              </w:rPr>
              <w:t>, Receiving &amp; Inventory Control</w:t>
            </w:r>
          </w:p>
          <w:p w14:paraId="7520B66E" w14:textId="1979F2C9" w:rsidR="00EF6EF0" w:rsidRPr="00545EB8" w:rsidRDefault="00871281" w:rsidP="00EF6EF0">
            <w:pPr>
              <w:pStyle w:val="ListParagraph"/>
              <w:spacing w:line="276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7F3F392" wp14:editId="6BFDFD66">
                  <wp:simplePos x="0" y="0"/>
                  <wp:positionH relativeFrom="column">
                    <wp:posOffset>2106295</wp:posOffset>
                  </wp:positionH>
                  <wp:positionV relativeFrom="paragraph">
                    <wp:posOffset>323215</wp:posOffset>
                  </wp:positionV>
                  <wp:extent cx="512064" cy="512064"/>
                  <wp:effectExtent l="0" t="0" r="2540" b="2540"/>
                  <wp:wrapNone/>
                  <wp:docPr id="912861300" name="Picture 1" descr="A red and grey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861300" name="Picture 1" descr="A red and grey logo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3C75" w:rsidRPr="00545EB8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59478B6A" wp14:editId="6A8606C2">
                  <wp:simplePos x="0" y="0"/>
                  <wp:positionH relativeFrom="column">
                    <wp:posOffset>1481991</wp:posOffset>
                  </wp:positionH>
                  <wp:positionV relativeFrom="paragraph">
                    <wp:posOffset>264540</wp:posOffset>
                  </wp:positionV>
                  <wp:extent cx="621792" cy="621792"/>
                  <wp:effectExtent l="0" t="0" r="0" b="0"/>
                  <wp:wrapNone/>
                  <wp:docPr id="3350068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" cy="6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3C75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9504" behindDoc="0" locked="0" layoutInCell="1" allowOverlap="1" wp14:anchorId="21C8AAF6" wp14:editId="6D4D7D03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329565</wp:posOffset>
                  </wp:positionV>
                  <wp:extent cx="514350" cy="514350"/>
                  <wp:effectExtent l="0" t="0" r="0" b="0"/>
                  <wp:wrapNone/>
                  <wp:docPr id="613126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3C75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0918B19" wp14:editId="03018FD9">
                  <wp:simplePos x="0" y="0"/>
                  <wp:positionH relativeFrom="column">
                    <wp:posOffset>965976</wp:posOffset>
                  </wp:positionH>
                  <wp:positionV relativeFrom="paragraph">
                    <wp:posOffset>328039</wp:posOffset>
                  </wp:positionV>
                  <wp:extent cx="514350" cy="514350"/>
                  <wp:effectExtent l="0" t="0" r="0" b="0"/>
                  <wp:wrapNone/>
                  <wp:docPr id="762386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sdt>
            <w:sdtPr>
              <w:rPr>
                <w:sz w:val="16"/>
                <w:szCs w:val="16"/>
              </w:rPr>
              <w:id w:val="434569950"/>
              <w:placeholder>
                <w:docPart w:val="96BE4F94C8F64F6392EF1748CF69F123"/>
              </w:placeholder>
              <w:temporary/>
              <w:showingPlcHdr/>
              <w15:appearance w15:val="hidden"/>
            </w:sdtPr>
            <w:sdtContent>
              <w:p w14:paraId="0303A1BC" w14:textId="77777777" w:rsidR="00EF6EF0" w:rsidRPr="00545EB8" w:rsidRDefault="00EF6EF0" w:rsidP="00EF6EF0">
                <w:pPr>
                  <w:pStyle w:val="Heading1"/>
                  <w:spacing w:line="204" w:lineRule="auto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6"/>
                    <w:szCs w:val="16"/>
                  </w:rPr>
                </w:pPr>
                <w:r w:rsidRPr="00545EB8">
                  <w:rPr>
                    <w:sz w:val="16"/>
                    <w:szCs w:val="16"/>
                  </w:rPr>
                  <w:t>Education</w:t>
                </w:r>
              </w:p>
            </w:sdtContent>
          </w:sdt>
          <w:p w14:paraId="3D6061DE" w14:textId="40D6ADB8" w:rsidR="00EF6EF0" w:rsidRDefault="00EF6EF0" w:rsidP="00EF6EF0">
            <w:pPr>
              <w:pStyle w:val="Heading1"/>
              <w:spacing w:line="204" w:lineRule="auto"/>
              <w:rPr>
                <w:sz w:val="16"/>
                <w:szCs w:val="16"/>
              </w:rPr>
            </w:pPr>
          </w:p>
          <w:p w14:paraId="13E4885A" w14:textId="5AF51F6C" w:rsidR="005637E4" w:rsidRDefault="00871281" w:rsidP="005637E4"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2F530406" wp14:editId="6B5F2876">
                  <wp:simplePos x="0" y="0"/>
                  <wp:positionH relativeFrom="column">
                    <wp:posOffset>-129540</wp:posOffset>
                  </wp:positionH>
                  <wp:positionV relativeFrom="paragraph">
                    <wp:posOffset>307975</wp:posOffset>
                  </wp:positionV>
                  <wp:extent cx="511810" cy="539115"/>
                  <wp:effectExtent l="0" t="0" r="2540" b="0"/>
                  <wp:wrapNone/>
                  <wp:docPr id="19913997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39972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7BDFE7" w14:textId="41ED28DB" w:rsidR="005637E4" w:rsidRDefault="00383869" w:rsidP="005637E4"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3E19AF85" wp14:editId="45796D4C">
                  <wp:simplePos x="0" y="0"/>
                  <wp:positionH relativeFrom="column">
                    <wp:posOffset>1539240</wp:posOffset>
                  </wp:positionH>
                  <wp:positionV relativeFrom="paragraph">
                    <wp:posOffset>71120</wp:posOffset>
                  </wp:positionV>
                  <wp:extent cx="520700" cy="520700"/>
                  <wp:effectExtent l="0" t="0" r="0" b="0"/>
                  <wp:wrapNone/>
                  <wp:docPr id="1404381619" name="Picture 4" descr="A logo of a compan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381619" name="Picture 4" descr="A logo of a company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1281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73600" behindDoc="0" locked="0" layoutInCell="1" allowOverlap="1" wp14:anchorId="41EB0687" wp14:editId="42454109">
                  <wp:simplePos x="0" y="0"/>
                  <wp:positionH relativeFrom="column">
                    <wp:posOffset>2110105</wp:posOffset>
                  </wp:positionH>
                  <wp:positionV relativeFrom="paragraph">
                    <wp:posOffset>92075</wp:posOffset>
                  </wp:positionV>
                  <wp:extent cx="511810" cy="511810"/>
                  <wp:effectExtent l="0" t="0" r="2540" b="2540"/>
                  <wp:wrapNone/>
                  <wp:docPr id="1808833711" name="Picture 1" descr="A blue and white logo with a white st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833711" name="Picture 1" descr="A blue and white logo with a white star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" cy="51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71281" w:rsidRPr="00545EB8">
              <w:rPr>
                <w:noProof/>
                <w:sz w:val="16"/>
                <w:szCs w:val="16"/>
                <w:lang w:val="it-IT"/>
              </w:rPr>
              <w:drawing>
                <wp:anchor distT="0" distB="0" distL="114300" distR="114300" simplePos="0" relativeHeight="251662336" behindDoc="0" locked="0" layoutInCell="1" allowOverlap="1" wp14:anchorId="1B03D359" wp14:editId="626DA136">
                  <wp:simplePos x="0" y="0"/>
                  <wp:positionH relativeFrom="column">
                    <wp:posOffset>975995</wp:posOffset>
                  </wp:positionH>
                  <wp:positionV relativeFrom="paragraph">
                    <wp:posOffset>69850</wp:posOffset>
                  </wp:positionV>
                  <wp:extent cx="521208" cy="521208"/>
                  <wp:effectExtent l="0" t="0" r="0" b="0"/>
                  <wp:wrapNone/>
                  <wp:docPr id="13511529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15299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" cy="52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1281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3AEF1879" wp14:editId="5A8CB0F6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63500</wp:posOffset>
                  </wp:positionV>
                  <wp:extent cx="530352" cy="530352"/>
                  <wp:effectExtent l="0" t="0" r="3175" b="3175"/>
                  <wp:wrapNone/>
                  <wp:docPr id="1065006919" name="Picture 3" descr="A blue and white logo with a white st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006919" name="Picture 3" descr="A blue and white logo with a white star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69C9E8" w14:textId="21C0A0DC" w:rsidR="00EF6EF0" w:rsidRDefault="007D595B" w:rsidP="00EF6EF0">
            <w:pPr>
              <w:pStyle w:val="Heading2"/>
              <w:spacing w:line="20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</w:p>
          <w:p w14:paraId="36275A4F" w14:textId="7A91EC85" w:rsidR="009262E1" w:rsidRPr="009262E1" w:rsidRDefault="009262E1" w:rsidP="009262E1"/>
          <w:p w14:paraId="5CAEA059" w14:textId="77777777" w:rsidR="00871281" w:rsidRDefault="00871281" w:rsidP="00D437DB">
            <w:pPr>
              <w:spacing w:after="0" w:line="180" w:lineRule="auto"/>
              <w:rPr>
                <w:rFonts w:ascii="Aptos" w:hAnsi="Aptos"/>
                <w:b/>
                <w:bCs/>
                <w:sz w:val="16"/>
                <w:szCs w:val="16"/>
              </w:rPr>
            </w:pPr>
          </w:p>
          <w:p w14:paraId="2C1AEEE5" w14:textId="77777777" w:rsidR="00871281" w:rsidRDefault="00871281" w:rsidP="00D437DB">
            <w:pPr>
              <w:spacing w:after="0" w:line="180" w:lineRule="auto"/>
              <w:rPr>
                <w:rFonts w:ascii="Aptos" w:hAnsi="Aptos"/>
                <w:b/>
                <w:bCs/>
                <w:sz w:val="16"/>
                <w:szCs w:val="16"/>
              </w:rPr>
            </w:pPr>
          </w:p>
          <w:p w14:paraId="69332FDD" w14:textId="77777777" w:rsidR="00871281" w:rsidRDefault="00871281" w:rsidP="00D437DB">
            <w:pPr>
              <w:spacing w:after="0" w:line="180" w:lineRule="auto"/>
              <w:rPr>
                <w:rFonts w:ascii="Aptos" w:hAnsi="Aptos"/>
                <w:b/>
                <w:bCs/>
                <w:sz w:val="16"/>
                <w:szCs w:val="16"/>
              </w:rPr>
            </w:pPr>
          </w:p>
          <w:p w14:paraId="3474F006" w14:textId="2A2A5AFA" w:rsidR="00852921" w:rsidRPr="00871281" w:rsidRDefault="0076081B" w:rsidP="00D437DB">
            <w:pPr>
              <w:spacing w:after="0" w:line="180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871281">
              <w:rPr>
                <w:rFonts w:ascii="Aptos" w:hAnsi="Aptos"/>
                <w:b/>
                <w:bCs/>
                <w:sz w:val="16"/>
                <w:szCs w:val="16"/>
              </w:rPr>
              <w:t>Tennessee College of Applied Technology (TCAT)</w:t>
            </w:r>
          </w:p>
          <w:p w14:paraId="19A20BB6" w14:textId="5331B18A" w:rsidR="005637E4" w:rsidRPr="00D437DB" w:rsidRDefault="0076081B" w:rsidP="00D437DB">
            <w:pPr>
              <w:spacing w:after="0" w:line="180" w:lineRule="auto"/>
              <w:rPr>
                <w:rFonts w:ascii="Aptos" w:hAnsi="Aptos"/>
                <w:b/>
                <w:bCs/>
                <w:i/>
                <w:iCs/>
                <w:sz w:val="16"/>
                <w:szCs w:val="16"/>
              </w:rPr>
            </w:pPr>
            <w:r w:rsidRPr="00D437DB">
              <w:rPr>
                <w:rFonts w:ascii="Aptos" w:hAnsi="Aptos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852921">
              <w:rPr>
                <w:rFonts w:ascii="Aptos" w:hAnsi="Aptos"/>
                <w:i/>
                <w:iCs/>
                <w:sz w:val="16"/>
                <w:szCs w:val="16"/>
              </w:rPr>
              <w:t>2023-</w:t>
            </w:r>
            <w:r w:rsidR="00852921" w:rsidRPr="00852921">
              <w:rPr>
                <w:rFonts w:ascii="Aptos" w:hAnsi="Aptos"/>
                <w:i/>
                <w:iCs/>
                <w:sz w:val="16"/>
                <w:szCs w:val="16"/>
              </w:rPr>
              <w:t>Graduate December 2023</w:t>
            </w:r>
            <w:r w:rsidRPr="00D437DB">
              <w:rPr>
                <w:rFonts w:ascii="Aptos" w:hAnsi="Aptos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20C5238A" w14:textId="7CD47667" w:rsidR="00697B5A" w:rsidRPr="00D437DB" w:rsidRDefault="00697B5A" w:rsidP="00D437DB">
            <w:pPr>
              <w:pStyle w:val="Heading2"/>
              <w:spacing w:line="180" w:lineRule="auto"/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</w:pPr>
          </w:p>
          <w:p w14:paraId="428344AE" w14:textId="689E894E" w:rsidR="00697B5A" w:rsidRPr="00D437DB" w:rsidRDefault="00697B5A" w:rsidP="00D437DB">
            <w:pPr>
              <w:pStyle w:val="Heading2"/>
              <w:spacing w:line="180" w:lineRule="auto"/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</w:pPr>
            <w:r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>CompTIA CSIS &amp; CIOS</w:t>
            </w:r>
            <w:r w:rsidR="00744E5C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 xml:space="preserve"> &amp; CNIP</w:t>
            </w:r>
          </w:p>
          <w:p w14:paraId="53110C93" w14:textId="68277AC3" w:rsidR="005637E4" w:rsidRPr="00D437DB" w:rsidRDefault="00697B5A" w:rsidP="00D437DB">
            <w:pPr>
              <w:spacing w:after="0" w:line="180" w:lineRule="auto"/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</w:pPr>
            <w:r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>Effective October 2023 – October 2026</w:t>
            </w:r>
          </w:p>
          <w:p w14:paraId="09B4CABB" w14:textId="03D38B2B" w:rsidR="00697B5A" w:rsidRPr="00D437DB" w:rsidRDefault="00697B5A" w:rsidP="00D437DB">
            <w:pPr>
              <w:spacing w:after="0" w:line="180" w:lineRule="auto"/>
              <w:rPr>
                <w:rFonts w:ascii="Aptos" w:hAnsi="Aptos"/>
                <w:sz w:val="16"/>
                <w:szCs w:val="16"/>
              </w:rPr>
            </w:pPr>
          </w:p>
          <w:p w14:paraId="14E6081C" w14:textId="29445694" w:rsidR="00EF6EF0" w:rsidRPr="00D437DB" w:rsidRDefault="00EF6EF0" w:rsidP="00D437DB">
            <w:pPr>
              <w:pStyle w:val="Heading2"/>
              <w:spacing w:line="180" w:lineRule="auto"/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</w:pPr>
            <w:r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>CompTIA ITF+</w:t>
            </w:r>
            <w:r w:rsidR="005637E4"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 xml:space="preserve">    &amp;    A+</w:t>
            </w:r>
          </w:p>
          <w:p w14:paraId="6B432552" w14:textId="25195EF4" w:rsidR="00697B5A" w:rsidRPr="00D437DB" w:rsidRDefault="00EF6EF0" w:rsidP="00D437DB">
            <w:pPr>
              <w:spacing w:after="0" w:line="180" w:lineRule="auto"/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</w:pPr>
            <w:r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>Effective May 20</w:t>
            </w:r>
            <w:r w:rsidR="0076081B"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>23</w:t>
            </w:r>
            <w:r w:rsidR="005637E4"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 xml:space="preserve">   &amp;   July ’23 – July ‘26</w:t>
            </w:r>
          </w:p>
          <w:p w14:paraId="6EE34A4A" w14:textId="7E20DE73" w:rsidR="00697B5A" w:rsidRPr="00D437DB" w:rsidRDefault="00697B5A" w:rsidP="00D437DB">
            <w:pPr>
              <w:pStyle w:val="Heading2"/>
              <w:spacing w:line="180" w:lineRule="auto"/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</w:pPr>
          </w:p>
          <w:p w14:paraId="61D392E7" w14:textId="7ED6C5F0" w:rsidR="005637E4" w:rsidRPr="00D437DB" w:rsidRDefault="005637E4" w:rsidP="00D437DB">
            <w:pPr>
              <w:pStyle w:val="Heading2"/>
              <w:spacing w:line="180" w:lineRule="auto"/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</w:pPr>
            <w:r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>CompTIA Security+</w:t>
            </w:r>
          </w:p>
          <w:p w14:paraId="140E8FD3" w14:textId="0DB060EE" w:rsidR="00697B5A" w:rsidRPr="00D437DB" w:rsidRDefault="005637E4" w:rsidP="00D437DB">
            <w:pPr>
              <w:spacing w:after="0" w:line="180" w:lineRule="auto"/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</w:pPr>
            <w:r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>Effective September 2023 – September 2026</w:t>
            </w:r>
          </w:p>
          <w:p w14:paraId="79111121" w14:textId="77777777" w:rsidR="00697B5A" w:rsidRPr="00D437DB" w:rsidRDefault="00697B5A" w:rsidP="00D437DB">
            <w:pPr>
              <w:pStyle w:val="Heading2"/>
              <w:spacing w:line="180" w:lineRule="auto"/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</w:pPr>
          </w:p>
          <w:p w14:paraId="38DF14A3" w14:textId="1A498F5A" w:rsidR="00697B5A" w:rsidRPr="00D437DB" w:rsidRDefault="00697B5A" w:rsidP="00D437DB">
            <w:pPr>
              <w:pStyle w:val="Heading2"/>
              <w:spacing w:line="180" w:lineRule="auto"/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</w:pPr>
            <w:r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>CompTIA Network+</w:t>
            </w:r>
            <w:r w:rsidR="00744E5C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 xml:space="preserve"> &amp; Server+</w:t>
            </w:r>
          </w:p>
          <w:p w14:paraId="2C9E8FCB" w14:textId="0184DA9F" w:rsidR="00EF6EF0" w:rsidRPr="00D437DB" w:rsidRDefault="00697B5A" w:rsidP="00D437DB">
            <w:pPr>
              <w:spacing w:after="0" w:line="180" w:lineRule="auto"/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</w:pPr>
            <w:r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>Effective October 2023 – October 2026</w:t>
            </w:r>
          </w:p>
          <w:p w14:paraId="0910E98F" w14:textId="77777777" w:rsidR="00697B5A" w:rsidRPr="00D437DB" w:rsidRDefault="00697B5A" w:rsidP="00D437DB">
            <w:pPr>
              <w:spacing w:after="0" w:line="180" w:lineRule="auto"/>
              <w:rPr>
                <w:rStyle w:val="Hyperlink"/>
                <w:rFonts w:ascii="Aptos" w:hAnsi="Aptos"/>
                <w:i/>
                <w:iCs/>
                <w:color w:val="323E4F" w:themeColor="text2" w:themeShade="BF"/>
                <w:sz w:val="16"/>
                <w:szCs w:val="16"/>
                <w:u w:val="none"/>
              </w:rPr>
            </w:pPr>
          </w:p>
          <w:p w14:paraId="59FF2EEB" w14:textId="57F97CDC" w:rsidR="00EF6EF0" w:rsidRPr="00D437DB" w:rsidRDefault="00EF6EF0" w:rsidP="00D437DB">
            <w:pPr>
              <w:pStyle w:val="Heading2"/>
              <w:spacing w:line="180" w:lineRule="auto"/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</w:pPr>
            <w:r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>Microsoft Azure Fundamentals AZ-900</w:t>
            </w:r>
            <w:r w:rsidR="006B58B9"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 xml:space="preserve"> &amp; SC-900</w:t>
            </w:r>
          </w:p>
          <w:p w14:paraId="2DB7D4D9" w14:textId="7CDE8DBE" w:rsidR="00EF6EF0" w:rsidRPr="00D437DB" w:rsidRDefault="00EF6EF0" w:rsidP="00D437DB">
            <w:pPr>
              <w:spacing w:after="0" w:line="180" w:lineRule="auto"/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</w:pPr>
            <w:r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>Effective June 2023</w:t>
            </w:r>
          </w:p>
          <w:p w14:paraId="7E8C1C5F" w14:textId="2E94E21E" w:rsidR="00EF6EF0" w:rsidRPr="00D437DB" w:rsidRDefault="00EF6EF0" w:rsidP="00D437DB">
            <w:pPr>
              <w:spacing w:after="0" w:line="180" w:lineRule="auto"/>
              <w:rPr>
                <w:rFonts w:ascii="Aptos" w:hAnsi="Aptos"/>
                <w:i/>
                <w:iCs/>
                <w:sz w:val="16"/>
                <w:szCs w:val="16"/>
              </w:rPr>
            </w:pPr>
          </w:p>
          <w:p w14:paraId="6029548F" w14:textId="1A6A5EA5" w:rsidR="00EF6EF0" w:rsidRPr="00D437DB" w:rsidRDefault="00EF6EF0" w:rsidP="00D437DB">
            <w:pPr>
              <w:pStyle w:val="Heading2"/>
              <w:spacing w:line="180" w:lineRule="auto"/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</w:pPr>
            <w:r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 xml:space="preserve">Microsoft </w:t>
            </w:r>
            <w:r w:rsidR="006B58B9"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>Azure AI-900</w:t>
            </w:r>
            <w:r w:rsidR="005637E4"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>, DP-900, MS-900, PL-900</w:t>
            </w:r>
          </w:p>
          <w:p w14:paraId="2C9DD47B" w14:textId="4A6F9D7D" w:rsidR="00EF6EF0" w:rsidRPr="00D437DB" w:rsidRDefault="00EF6EF0" w:rsidP="00D437DB">
            <w:pPr>
              <w:spacing w:after="0" w:line="180" w:lineRule="auto"/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</w:pPr>
            <w:r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 xml:space="preserve">Effective </w:t>
            </w:r>
            <w:r w:rsidR="006B58B9"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>August</w:t>
            </w:r>
            <w:r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 xml:space="preserve"> 2023</w:t>
            </w:r>
          </w:p>
          <w:p w14:paraId="447A4126" w14:textId="6BF0CA5A" w:rsidR="0076081B" w:rsidRPr="00D437DB" w:rsidRDefault="0076081B" w:rsidP="00D437DB">
            <w:pPr>
              <w:spacing w:after="0" w:line="180" w:lineRule="auto"/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</w:pPr>
          </w:p>
          <w:p w14:paraId="03B3726C" w14:textId="5E639633" w:rsidR="0076081B" w:rsidRPr="00D437DB" w:rsidRDefault="0076081B" w:rsidP="00D437DB">
            <w:pPr>
              <w:pStyle w:val="Heading2"/>
              <w:spacing w:line="180" w:lineRule="auto"/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</w:pPr>
            <w:r w:rsidRPr="00D437DB">
              <w:rPr>
                <w:rFonts w:ascii="Aptos" w:hAnsi="Aptos"/>
                <w:b/>
                <w:bCs/>
                <w:color w:val="15253C" w:themeColor="accent1" w:themeShade="BF"/>
                <w:sz w:val="16"/>
                <w:szCs w:val="16"/>
              </w:rPr>
              <w:t>CompTIA Cloud Essentials+</w:t>
            </w:r>
          </w:p>
          <w:p w14:paraId="163950E9" w14:textId="77777777" w:rsidR="0076081B" w:rsidRPr="00D437DB" w:rsidRDefault="0076081B" w:rsidP="00D437DB">
            <w:pPr>
              <w:spacing w:after="0" w:line="180" w:lineRule="auto"/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</w:pPr>
            <w:r w:rsidRPr="00D437DB">
              <w:rPr>
                <w:rFonts w:ascii="Aptos" w:hAnsi="Aptos"/>
                <w:i/>
                <w:iCs/>
                <w:color w:val="323E4F" w:themeColor="text2" w:themeShade="BF"/>
                <w:sz w:val="16"/>
                <w:szCs w:val="16"/>
              </w:rPr>
              <w:t>Effective June 2023</w:t>
            </w:r>
          </w:p>
          <w:p w14:paraId="2EC6199E" w14:textId="44DBCCA0" w:rsidR="0076081B" w:rsidRPr="0076081B" w:rsidRDefault="0076081B" w:rsidP="00697B5A">
            <w:pPr>
              <w:spacing w:after="0" w:line="240" w:lineRule="auto"/>
              <w:rPr>
                <w:i/>
                <w:iCs/>
                <w:color w:val="323E4F" w:themeColor="text2" w:themeShade="BF"/>
                <w:sz w:val="16"/>
                <w:szCs w:val="16"/>
              </w:rPr>
            </w:pPr>
          </w:p>
          <w:p w14:paraId="66D0A068" w14:textId="1D1967B4" w:rsidR="005637E4" w:rsidRPr="0076081B" w:rsidRDefault="003C6555" w:rsidP="00697B5A">
            <w:pPr>
              <w:spacing w:after="0" w:line="240" w:lineRule="auto"/>
              <w:rPr>
                <w:i/>
                <w:iCs/>
                <w:color w:val="323E4F" w:themeColor="text2" w:themeShade="BF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60BBA90" wp14:editId="61D99BE8">
                  <wp:simplePos x="0" y="0"/>
                  <wp:positionH relativeFrom="column">
                    <wp:posOffset>1769745</wp:posOffset>
                  </wp:positionH>
                  <wp:positionV relativeFrom="paragraph">
                    <wp:posOffset>8890</wp:posOffset>
                  </wp:positionV>
                  <wp:extent cx="647954" cy="650428"/>
                  <wp:effectExtent l="0" t="0" r="0" b="0"/>
                  <wp:wrapNone/>
                  <wp:docPr id="1633985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54" cy="650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1661DD" w14:textId="1783246F" w:rsidR="00A941CF" w:rsidRPr="0076081B" w:rsidRDefault="00000000" w:rsidP="00FF4756">
            <w:pPr>
              <w:spacing w:after="0" w:line="360" w:lineRule="auto"/>
              <w:rPr>
                <w:rFonts w:ascii="The Hand Black" w:hAnsi="The Hand Black"/>
                <w:color w:val="323E4F" w:themeColor="text2" w:themeShade="BF"/>
                <w:sz w:val="16"/>
                <w:szCs w:val="16"/>
              </w:rPr>
            </w:pPr>
            <w:hyperlink r:id="rId32" w:history="1">
              <w:r w:rsidR="00CE0FE5" w:rsidRPr="0076081B">
                <w:rPr>
                  <w:rStyle w:val="Hyperlink"/>
                  <w:rFonts w:ascii="The Hand Black" w:hAnsi="The Hand Black"/>
                  <w:sz w:val="16"/>
                  <w:szCs w:val="16"/>
                </w:rPr>
                <w:t>https://www.credly.com/users/casey-craft/badges</w:t>
              </w:r>
            </w:hyperlink>
          </w:p>
          <w:p w14:paraId="4C43B208" w14:textId="7391BA91" w:rsidR="00CE0FE5" w:rsidRPr="00CE0FE5" w:rsidRDefault="00CE0FE5" w:rsidP="00FF4756">
            <w:pPr>
              <w:spacing w:after="0" w:line="276" w:lineRule="auto"/>
              <w:rPr>
                <w:color w:val="323E4F" w:themeColor="text2" w:themeShade="BF"/>
                <w:sz w:val="20"/>
                <w:szCs w:val="20"/>
              </w:rPr>
            </w:pPr>
          </w:p>
        </w:tc>
        <w:tc>
          <w:tcPr>
            <w:tcW w:w="90" w:type="dxa"/>
            <w:tcBorders>
              <w:left w:val="single" w:sz="4" w:space="0" w:color="D9D9D9" w:themeColor="background1" w:themeShade="D9"/>
            </w:tcBorders>
          </w:tcPr>
          <w:p w14:paraId="54F92FDF" w14:textId="77777777" w:rsidR="004E4429" w:rsidRPr="00545EB8" w:rsidRDefault="004E4429" w:rsidP="00CE0FE5">
            <w:pPr>
              <w:pStyle w:val="Heading1"/>
              <w:spacing w:before="120" w:line="240" w:lineRule="auto"/>
              <w:rPr>
                <w:sz w:val="16"/>
                <w:szCs w:val="16"/>
              </w:rPr>
            </w:pPr>
          </w:p>
          <w:p w14:paraId="1916DBC0" w14:textId="77777777" w:rsidR="005400A7" w:rsidRPr="00545EB8" w:rsidRDefault="005400A7" w:rsidP="00CE0FE5">
            <w:pPr>
              <w:spacing w:before="120" w:line="240" w:lineRule="auto"/>
              <w:rPr>
                <w:sz w:val="16"/>
                <w:szCs w:val="16"/>
              </w:rPr>
            </w:pPr>
          </w:p>
          <w:p w14:paraId="5C11B46C" w14:textId="77777777" w:rsidR="005400A7" w:rsidRPr="00545EB8" w:rsidRDefault="005400A7" w:rsidP="00CE0FE5">
            <w:pPr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7110" w:type="dxa"/>
            <w:gridSpan w:val="4"/>
          </w:tcPr>
          <w:sdt>
            <w:sdtPr>
              <w:rPr>
                <w:sz w:val="16"/>
                <w:szCs w:val="16"/>
              </w:rPr>
              <w:id w:val="864106690"/>
              <w:placeholder>
                <w:docPart w:val="924F8262C4844D508FB02BDD3883C666"/>
              </w:placeholder>
              <w:temporary/>
              <w:showingPlcHdr/>
              <w15:appearance w15:val="hidden"/>
            </w:sdtPr>
            <w:sdtContent>
              <w:p w14:paraId="2E437312" w14:textId="77777777" w:rsidR="004E4429" w:rsidRPr="00545EB8" w:rsidRDefault="004E4429" w:rsidP="00CE0FE5">
                <w:pPr>
                  <w:pStyle w:val="Heading1"/>
                  <w:spacing w:before="120" w:line="240" w:lineRule="auto"/>
                  <w:rPr>
                    <w:sz w:val="16"/>
                    <w:szCs w:val="16"/>
                  </w:rPr>
                </w:pPr>
                <w:r w:rsidRPr="00545EB8">
                  <w:rPr>
                    <w:sz w:val="16"/>
                    <w:szCs w:val="16"/>
                  </w:rPr>
                  <w:t>Experience</w:t>
                </w:r>
              </w:p>
            </w:sdtContent>
          </w:sdt>
          <w:p w14:paraId="29FA13C1" w14:textId="2710ED2F" w:rsidR="0076081B" w:rsidRPr="00263C75" w:rsidRDefault="007F3F1C" w:rsidP="0076081B">
            <w:pPr>
              <w:pStyle w:val="Heading3"/>
              <w:spacing w:before="120" w:after="0" w:line="240" w:lineRule="auto"/>
              <w:rPr>
                <w:rFonts w:ascii="Daytona Condensed Light" w:hAnsi="Daytona Condensed Light" w:cs="Cavolini"/>
                <w:b/>
                <w:bCs/>
                <w:sz w:val="18"/>
                <w:szCs w:val="18"/>
              </w:rPr>
            </w:pPr>
            <w:r>
              <w:rPr>
                <w:rFonts w:ascii="Daytona Condensed Light" w:hAnsi="Daytona Condensed Light" w:cs="Cavolini"/>
                <w:b/>
                <w:bCs/>
                <w:sz w:val="18"/>
                <w:szCs w:val="18"/>
              </w:rPr>
              <w:t>Cold Chain Technologies</w:t>
            </w:r>
          </w:p>
          <w:p w14:paraId="6A7A0C9B" w14:textId="5CD559CD" w:rsidR="00411584" w:rsidRPr="00411584" w:rsidRDefault="0076081B" w:rsidP="00411584">
            <w:pPr>
              <w:pStyle w:val="Heading3"/>
              <w:spacing w:after="0" w:line="240" w:lineRule="auto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    </w:t>
            </w:r>
            <w:r w:rsidR="00411584" w:rsidRPr="00411584">
              <w:rPr>
                <w:rFonts w:ascii="Dotum" w:eastAsia="Dotum" w:hAnsi="Dotum"/>
                <w:i/>
                <w:iCs/>
                <w:sz w:val="16"/>
                <w:szCs w:val="16"/>
              </w:rPr>
              <w:t>Tennessee Col</w:t>
            </w:r>
            <w:r w:rsidR="00411584" w:rsidRPr="00411584">
              <w:rPr>
                <w:rFonts w:ascii="Dotum" w:hAnsi="Dotum"/>
                <w:i/>
                <w:iCs/>
                <w:sz w:val="16"/>
                <w:szCs w:val="16"/>
              </w:rPr>
              <w:t>lege of Applied Technology &amp; Cold Chain Technologies</w:t>
            </w:r>
            <w:r w:rsidR="00411584">
              <w:rPr>
                <w:rFonts w:ascii="Dotum" w:hAnsi="Dotum"/>
                <w:i/>
                <w:iCs/>
                <w:sz w:val="16"/>
                <w:szCs w:val="16"/>
              </w:rPr>
              <w:t xml:space="preserve">       </w:t>
            </w:r>
            <w:r w:rsidR="00411584">
              <w:rPr>
                <w:sz w:val="16"/>
                <w:szCs w:val="16"/>
              </w:rPr>
              <w:t>May</w:t>
            </w:r>
            <w:r w:rsidR="00545EB8">
              <w:rPr>
                <w:sz w:val="16"/>
                <w:szCs w:val="16"/>
              </w:rPr>
              <w:t xml:space="preserve"> 2023</w:t>
            </w:r>
            <w:r w:rsidR="00FF4756">
              <w:rPr>
                <w:sz w:val="16"/>
                <w:szCs w:val="16"/>
              </w:rPr>
              <w:t xml:space="preserve"> </w:t>
            </w:r>
            <w:r w:rsidR="00545EB8">
              <w:rPr>
                <w:sz w:val="16"/>
                <w:szCs w:val="16"/>
              </w:rPr>
              <w:t xml:space="preserve">- </w:t>
            </w:r>
            <w:r w:rsidR="00411584">
              <w:rPr>
                <w:sz w:val="16"/>
                <w:szCs w:val="16"/>
              </w:rPr>
              <w:t>Present</w:t>
            </w:r>
          </w:p>
          <w:p w14:paraId="0332CB56" w14:textId="2492EE1E" w:rsidR="007F3F1C" w:rsidRPr="007F3F1C" w:rsidRDefault="007F3F1C" w:rsidP="007F3F1C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after="240" w:line="276" w:lineRule="auto"/>
              <w:rPr>
                <w:rFonts w:ascii="Aptos Light" w:eastAsia="Times New Roman" w:hAnsi="Aptos Light" w:cs="Arial"/>
                <w:i/>
                <w:iCs/>
                <w:color w:val="1F1F1F"/>
                <w:sz w:val="16"/>
                <w:szCs w:val="16"/>
              </w:rPr>
            </w:pPr>
            <w:r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>Professional Break to focus on Studies while at Tennessee College of Applied Technology</w:t>
            </w:r>
          </w:p>
          <w:p w14:paraId="48451541" w14:textId="50630E92" w:rsidR="00411584" w:rsidRDefault="00C80503" w:rsidP="00411584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276" w:lineRule="auto"/>
              <w:rPr>
                <w:rFonts w:ascii="Aptos Light" w:eastAsia="Times New Roman" w:hAnsi="Aptos Light" w:cs="Arial"/>
                <w:i/>
                <w:iCs/>
                <w:color w:val="1F1F1F"/>
                <w:sz w:val="16"/>
                <w:szCs w:val="16"/>
              </w:rPr>
            </w:pPr>
            <w:r w:rsidRPr="00411584"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>Unload</w:t>
            </w:r>
            <w:r w:rsidR="00411584"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 xml:space="preserve">, Sort &amp; Systematically Receive packaging via Epicor </w:t>
            </w:r>
            <w:r w:rsidR="00411584" w:rsidRPr="00411584">
              <w:rPr>
                <w:rFonts w:ascii="Aptos Light" w:eastAsia="Times New Roman" w:hAnsi="Aptos Light" w:cs="Arial"/>
                <w:i/>
                <w:iCs/>
                <w:color w:val="1F1F1F"/>
                <w:sz w:val="16"/>
                <w:szCs w:val="16"/>
              </w:rPr>
              <w:t>Android based</w:t>
            </w:r>
            <w:r w:rsidR="00411584">
              <w:rPr>
                <w:rFonts w:ascii="Aptos Light" w:eastAsia="Times New Roman" w:hAnsi="Aptos Light" w:cs="Arial"/>
                <w:i/>
                <w:iCs/>
                <w:color w:val="1F1F1F"/>
                <w:sz w:val="16"/>
                <w:szCs w:val="16"/>
              </w:rPr>
              <w:t xml:space="preserve"> </w:t>
            </w:r>
            <w:r w:rsidR="00744E5C">
              <w:rPr>
                <w:rFonts w:ascii="Aptos Light" w:eastAsia="Times New Roman" w:hAnsi="Aptos Light" w:cs="Arial"/>
                <w:i/>
                <w:iCs/>
                <w:color w:val="1F1F1F"/>
                <w:sz w:val="16"/>
                <w:szCs w:val="16"/>
              </w:rPr>
              <w:t xml:space="preserve">ERP w/ </w:t>
            </w:r>
            <w:proofErr w:type="gramStart"/>
            <w:r w:rsidR="00744E5C">
              <w:rPr>
                <w:rFonts w:ascii="Aptos Light" w:eastAsia="Times New Roman" w:hAnsi="Aptos Light" w:cs="Arial"/>
                <w:i/>
                <w:iCs/>
                <w:color w:val="1F1F1F"/>
                <w:sz w:val="16"/>
                <w:szCs w:val="16"/>
              </w:rPr>
              <w:t>API’s</w:t>
            </w:r>
            <w:proofErr w:type="gramEnd"/>
          </w:p>
          <w:p w14:paraId="728D9F4B" w14:textId="172F6158" w:rsidR="00744E5C" w:rsidRPr="00744E5C" w:rsidRDefault="00744E5C" w:rsidP="00744E5C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after="240" w:line="276" w:lineRule="auto"/>
              <w:rPr>
                <w:rFonts w:eastAsia="Times New Roman" w:cs="Arial"/>
                <w:color w:val="1F1F1F"/>
                <w:sz w:val="16"/>
                <w:szCs w:val="16"/>
              </w:rPr>
            </w:pPr>
            <w:r w:rsidRPr="00FF4756"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 xml:space="preserve">Operate </w:t>
            </w:r>
            <w:r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>Dock Loader</w:t>
            </w:r>
            <w:r w:rsidRPr="00FF4756"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 xml:space="preserve"> Forklift safely in a production environment with </w:t>
            </w:r>
            <w:proofErr w:type="gramStart"/>
            <w:r w:rsidRPr="00FF4756"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>pedestrians</w:t>
            </w:r>
            <w:proofErr w:type="gramEnd"/>
          </w:p>
          <w:p w14:paraId="6CA2393A" w14:textId="24BC6EDA" w:rsidR="004E4429" w:rsidRPr="00263C75" w:rsidRDefault="004E4429" w:rsidP="00CE0FE5">
            <w:pPr>
              <w:pStyle w:val="Heading3"/>
              <w:spacing w:after="0" w:line="276" w:lineRule="auto"/>
              <w:rPr>
                <w:rFonts w:ascii="Daytona Condensed Light" w:hAnsi="Daytona Condensed Light" w:cs="Cavolini"/>
                <w:b/>
                <w:bCs/>
                <w:sz w:val="18"/>
                <w:szCs w:val="18"/>
              </w:rPr>
            </w:pPr>
            <w:r w:rsidRPr="00263C75">
              <w:rPr>
                <w:rFonts w:ascii="Daytona Condensed Light" w:hAnsi="Daytona Condensed Light" w:cs="Cavolini"/>
                <w:b/>
                <w:bCs/>
                <w:sz w:val="18"/>
                <w:szCs w:val="18"/>
              </w:rPr>
              <w:t>L2 AWS Diagnostics Technician</w:t>
            </w:r>
          </w:p>
          <w:p w14:paraId="267A4F0C" w14:textId="27914716" w:rsidR="004E4429" w:rsidRPr="00545EB8" w:rsidRDefault="007D595B" w:rsidP="00263C75">
            <w:pPr>
              <w:pStyle w:val="Heading5"/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4E4429" w:rsidRPr="007D595B">
              <w:rPr>
                <w:rFonts w:ascii="Dotum" w:eastAsia="Dotum" w:hAnsi="Dotum"/>
                <w:sz w:val="16"/>
                <w:szCs w:val="16"/>
              </w:rPr>
              <w:t>Quanta Computer Nashville</w:t>
            </w:r>
            <w:r w:rsidR="00CE0FE5">
              <w:rPr>
                <w:sz w:val="16"/>
                <w:szCs w:val="16"/>
              </w:rPr>
              <w:t xml:space="preserve">                                                                     </w:t>
            </w:r>
            <w:r>
              <w:rPr>
                <w:sz w:val="16"/>
                <w:szCs w:val="16"/>
              </w:rPr>
              <w:t xml:space="preserve">                    </w:t>
            </w:r>
            <w:r w:rsidR="006B58B9"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t xml:space="preserve">  </w:t>
            </w:r>
            <w:r w:rsidR="004E4429" w:rsidRPr="00545EB8">
              <w:rPr>
                <w:sz w:val="16"/>
                <w:szCs w:val="16"/>
              </w:rPr>
              <w:t>April 2023</w:t>
            </w:r>
            <w:r w:rsidR="00FF4756">
              <w:rPr>
                <w:sz w:val="16"/>
                <w:szCs w:val="16"/>
              </w:rPr>
              <w:t xml:space="preserve"> </w:t>
            </w:r>
            <w:r w:rsidR="004E4429" w:rsidRPr="00545EB8">
              <w:rPr>
                <w:sz w:val="16"/>
                <w:szCs w:val="16"/>
              </w:rPr>
              <w:t xml:space="preserve">- </w:t>
            </w:r>
            <w:r w:rsidR="00545EB8">
              <w:rPr>
                <w:sz w:val="16"/>
                <w:szCs w:val="16"/>
              </w:rPr>
              <w:t>J</w:t>
            </w:r>
            <w:r w:rsidR="00CE0FE5">
              <w:rPr>
                <w:sz w:val="16"/>
                <w:szCs w:val="16"/>
              </w:rPr>
              <w:t>une 2023</w:t>
            </w:r>
          </w:p>
          <w:p w14:paraId="3D374545" w14:textId="720F61CB" w:rsidR="004E4429" w:rsidRPr="00FF4756" w:rsidRDefault="004E4429" w:rsidP="00263C75">
            <w:pPr>
              <w:pStyle w:val="JobDescription"/>
              <w:numPr>
                <w:ilvl w:val="0"/>
                <w:numId w:val="15"/>
              </w:numPr>
              <w:spacing w:line="240" w:lineRule="auto"/>
              <w:rPr>
                <w:rFonts w:ascii="Aptos Light" w:hAnsi="Aptos Light"/>
                <w:sz w:val="16"/>
                <w:szCs w:val="16"/>
              </w:rPr>
            </w:pPr>
            <w:r w:rsidRPr="00FF4756">
              <w:rPr>
                <w:rFonts w:ascii="Aptos Light" w:hAnsi="Aptos Light"/>
                <w:sz w:val="16"/>
                <w:szCs w:val="16"/>
              </w:rPr>
              <w:t>Use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>d</w:t>
            </w:r>
            <w:r w:rsidRPr="00FF4756">
              <w:rPr>
                <w:rFonts w:ascii="Aptos Light" w:hAnsi="Aptos Light"/>
                <w:sz w:val="16"/>
                <w:szCs w:val="16"/>
              </w:rPr>
              <w:t xml:space="preserve"> PXE, CLI and multiple Windows based applications to efficiently diagnose</w:t>
            </w:r>
            <w:r w:rsidR="007F3F1C">
              <w:rPr>
                <w:rFonts w:ascii="Aptos Light" w:hAnsi="Aptos Light"/>
                <w:sz w:val="16"/>
                <w:szCs w:val="16"/>
              </w:rPr>
              <w:t xml:space="preserve">, coordinate &amp; repair with Amazon Lead Associates on </w:t>
            </w:r>
            <w:r w:rsidRPr="00FF4756">
              <w:rPr>
                <w:rFonts w:ascii="Aptos Light" w:hAnsi="Aptos Light"/>
                <w:sz w:val="16"/>
                <w:szCs w:val="16"/>
              </w:rPr>
              <w:t>AWS Cloud System</w:t>
            </w:r>
            <w:r w:rsidR="007F3F1C">
              <w:rPr>
                <w:rFonts w:ascii="Aptos Light" w:hAnsi="Aptos Light"/>
                <w:sz w:val="16"/>
                <w:szCs w:val="16"/>
              </w:rPr>
              <w:t>s</w:t>
            </w:r>
          </w:p>
          <w:p w14:paraId="430BA758" w14:textId="10612F36" w:rsidR="004E4429" w:rsidRPr="00FF4756" w:rsidRDefault="004E4429" w:rsidP="00CE0FE5">
            <w:pPr>
              <w:pStyle w:val="JobDescription"/>
              <w:numPr>
                <w:ilvl w:val="0"/>
                <w:numId w:val="15"/>
              </w:numPr>
              <w:spacing w:line="240" w:lineRule="auto"/>
              <w:rPr>
                <w:rFonts w:ascii="Aptos Light" w:hAnsi="Aptos Light"/>
                <w:sz w:val="16"/>
                <w:szCs w:val="16"/>
              </w:rPr>
            </w:pPr>
            <w:r w:rsidRPr="00FF4756">
              <w:rPr>
                <w:rFonts w:ascii="Aptos Light" w:hAnsi="Aptos Light"/>
                <w:sz w:val="16"/>
                <w:szCs w:val="16"/>
              </w:rPr>
              <w:t xml:space="preserve">APX </w:t>
            </w:r>
            <w:r w:rsidR="007F3F1C">
              <w:rPr>
                <w:rFonts w:ascii="Aptos Light" w:hAnsi="Aptos Light"/>
                <w:sz w:val="16"/>
                <w:szCs w:val="16"/>
              </w:rPr>
              <w:t>systems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 xml:space="preserve"> </w:t>
            </w:r>
            <w:r w:rsidR="007F3F1C">
              <w:rPr>
                <w:rFonts w:ascii="Aptos Light" w:hAnsi="Aptos Light"/>
                <w:sz w:val="16"/>
                <w:szCs w:val="16"/>
              </w:rPr>
              <w:t>T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>roubleshooting</w:t>
            </w:r>
            <w:r w:rsidR="007F3F1C">
              <w:rPr>
                <w:rFonts w:ascii="Aptos Light" w:hAnsi="Aptos Light"/>
                <w:sz w:val="16"/>
                <w:szCs w:val="16"/>
              </w:rPr>
              <w:t>, R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>epair</w:t>
            </w:r>
            <w:r w:rsidR="007F3F1C">
              <w:rPr>
                <w:rFonts w:ascii="Aptos Light" w:hAnsi="Aptos Light"/>
                <w:sz w:val="16"/>
                <w:szCs w:val="16"/>
              </w:rPr>
              <w:t xml:space="preserve"> &amp; Validation including CPU, RAM, GPU, SSD &amp; NIC</w:t>
            </w:r>
          </w:p>
          <w:p w14:paraId="564905E6" w14:textId="6549DC09" w:rsidR="004E4429" w:rsidRPr="00FF4756" w:rsidRDefault="004E4429" w:rsidP="00CE0FE5">
            <w:pPr>
              <w:pStyle w:val="JobDescription"/>
              <w:numPr>
                <w:ilvl w:val="0"/>
                <w:numId w:val="15"/>
              </w:numPr>
              <w:spacing w:line="240" w:lineRule="auto"/>
              <w:rPr>
                <w:rFonts w:ascii="Aptos Light" w:hAnsi="Aptos Light"/>
                <w:sz w:val="16"/>
                <w:szCs w:val="16"/>
              </w:rPr>
            </w:pPr>
            <w:r w:rsidRPr="00FF4756">
              <w:rPr>
                <w:rFonts w:ascii="Aptos Light" w:hAnsi="Aptos Light"/>
                <w:sz w:val="16"/>
                <w:szCs w:val="16"/>
              </w:rPr>
              <w:t>Order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>ed</w:t>
            </w:r>
            <w:r w:rsidR="007F3F1C">
              <w:rPr>
                <w:rFonts w:ascii="Aptos Light" w:hAnsi="Aptos Light"/>
                <w:sz w:val="16"/>
                <w:szCs w:val="16"/>
              </w:rPr>
              <w:t>/Received &amp; Inventoried</w:t>
            </w:r>
            <w:r w:rsidRPr="00FF4756">
              <w:rPr>
                <w:rFonts w:ascii="Aptos Light" w:hAnsi="Aptos Light"/>
                <w:sz w:val="16"/>
                <w:szCs w:val="16"/>
              </w:rPr>
              <w:t xml:space="preserve"> parts for </w:t>
            </w:r>
            <w:r w:rsidR="007F3F1C">
              <w:rPr>
                <w:rFonts w:ascii="Aptos Light" w:hAnsi="Aptos Light"/>
                <w:sz w:val="16"/>
                <w:szCs w:val="16"/>
              </w:rPr>
              <w:t xml:space="preserve">systems through internal </w:t>
            </w:r>
            <w:proofErr w:type="gramStart"/>
            <w:r w:rsidR="007F3F1C">
              <w:rPr>
                <w:rFonts w:ascii="Aptos Light" w:hAnsi="Aptos Light"/>
                <w:sz w:val="16"/>
                <w:szCs w:val="16"/>
              </w:rPr>
              <w:t>applications</w:t>
            </w:r>
            <w:proofErr w:type="gramEnd"/>
          </w:p>
          <w:p w14:paraId="59F40555" w14:textId="13892E58" w:rsidR="004E4429" w:rsidRPr="00FF4756" w:rsidRDefault="004E4429" w:rsidP="00160498">
            <w:pPr>
              <w:pStyle w:val="JobDescription"/>
              <w:numPr>
                <w:ilvl w:val="0"/>
                <w:numId w:val="15"/>
              </w:numPr>
              <w:spacing w:after="240" w:line="240" w:lineRule="auto"/>
              <w:rPr>
                <w:rFonts w:ascii="Aptos Light" w:hAnsi="Aptos Light"/>
                <w:sz w:val="16"/>
                <w:szCs w:val="16"/>
              </w:rPr>
            </w:pPr>
            <w:r w:rsidRPr="00FF4756">
              <w:rPr>
                <w:rFonts w:ascii="Aptos Light" w:hAnsi="Aptos Light"/>
                <w:sz w:val="16"/>
                <w:szCs w:val="16"/>
              </w:rPr>
              <w:t>Perform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>ed</w:t>
            </w:r>
            <w:r w:rsidRPr="00FF4756">
              <w:rPr>
                <w:rFonts w:ascii="Aptos Light" w:hAnsi="Aptos Light"/>
                <w:sz w:val="16"/>
                <w:szCs w:val="16"/>
              </w:rPr>
              <w:t xml:space="preserve"> Repairs, Manage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>d</w:t>
            </w:r>
            <w:r w:rsidRPr="00FF4756">
              <w:rPr>
                <w:rFonts w:ascii="Aptos Light" w:hAnsi="Aptos Light"/>
                <w:sz w:val="16"/>
                <w:szCs w:val="16"/>
              </w:rPr>
              <w:t xml:space="preserve"> Inventory &amp; Configure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>d</w:t>
            </w:r>
            <w:r w:rsidRPr="00FF4756">
              <w:rPr>
                <w:rFonts w:ascii="Aptos Light" w:hAnsi="Aptos Light"/>
                <w:sz w:val="16"/>
                <w:szCs w:val="16"/>
              </w:rPr>
              <w:t xml:space="preserve"> systems once </w:t>
            </w:r>
            <w:proofErr w:type="gramStart"/>
            <w:r w:rsidRPr="00FF4756">
              <w:rPr>
                <w:rFonts w:ascii="Aptos Light" w:hAnsi="Aptos Light"/>
                <w:sz w:val="16"/>
                <w:szCs w:val="16"/>
              </w:rPr>
              <w:t>repaired</w:t>
            </w:r>
            <w:proofErr w:type="gramEnd"/>
          </w:p>
          <w:p w14:paraId="50740127" w14:textId="77777777" w:rsidR="007D595B" w:rsidRPr="00263C75" w:rsidRDefault="004E4429" w:rsidP="007D595B">
            <w:pPr>
              <w:pStyle w:val="Heading3"/>
              <w:spacing w:after="0" w:line="276" w:lineRule="auto"/>
              <w:rPr>
                <w:rFonts w:ascii="Daytona Condensed Light" w:hAnsi="Daytona Condensed Light" w:cs="Cavolini"/>
                <w:b/>
                <w:bCs/>
                <w:sz w:val="18"/>
                <w:szCs w:val="18"/>
              </w:rPr>
            </w:pPr>
            <w:r w:rsidRPr="00263C75">
              <w:rPr>
                <w:rFonts w:ascii="Daytona Condensed Light" w:hAnsi="Daytona Condensed Light" w:cs="Cavolini"/>
                <w:b/>
                <w:bCs/>
                <w:sz w:val="18"/>
                <w:szCs w:val="18"/>
              </w:rPr>
              <w:t>Large Form Factors EMR4 Enterprise Server Repair Technician</w:t>
            </w:r>
          </w:p>
          <w:p w14:paraId="4211FE22" w14:textId="771C1FBF" w:rsidR="003C6555" w:rsidRPr="00263C75" w:rsidRDefault="007D595B" w:rsidP="00263C75">
            <w:pPr>
              <w:pStyle w:val="Heading3"/>
              <w:spacing w:after="0" w:line="276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</w:t>
            </w:r>
            <w:r w:rsidR="004E4429" w:rsidRPr="007D595B">
              <w:rPr>
                <w:rFonts w:ascii="Dotum" w:eastAsia="Dotum" w:hAnsi="Dotum"/>
                <w:i/>
                <w:iCs/>
                <w:sz w:val="16"/>
                <w:szCs w:val="16"/>
              </w:rPr>
              <w:t>FedEx Supply Chain</w:t>
            </w:r>
            <w:r w:rsidR="004E4429" w:rsidRPr="007D595B">
              <w:rPr>
                <w:i/>
                <w:iCs/>
                <w:sz w:val="16"/>
                <w:szCs w:val="16"/>
              </w:rPr>
              <w:t xml:space="preserve"> </w:t>
            </w:r>
            <w:r w:rsidR="00CE0FE5" w:rsidRPr="007D595B">
              <w:rPr>
                <w:i/>
                <w:iCs/>
                <w:sz w:val="16"/>
                <w:szCs w:val="16"/>
              </w:rPr>
              <w:t xml:space="preserve">                                                                                </w:t>
            </w:r>
            <w:r>
              <w:rPr>
                <w:i/>
                <w:iCs/>
                <w:sz w:val="16"/>
                <w:szCs w:val="16"/>
              </w:rPr>
              <w:t xml:space="preserve">                      </w:t>
            </w:r>
            <w:r w:rsidR="006B58B9">
              <w:rPr>
                <w:i/>
                <w:iCs/>
                <w:sz w:val="16"/>
                <w:szCs w:val="16"/>
              </w:rPr>
              <w:t xml:space="preserve">              </w:t>
            </w:r>
            <w:r>
              <w:rPr>
                <w:i/>
                <w:iCs/>
                <w:sz w:val="16"/>
                <w:szCs w:val="16"/>
              </w:rPr>
              <w:t xml:space="preserve">   </w:t>
            </w:r>
            <w:r w:rsidR="004E4429" w:rsidRPr="00545EB8">
              <w:rPr>
                <w:sz w:val="16"/>
                <w:szCs w:val="16"/>
              </w:rPr>
              <w:t>June 2022</w:t>
            </w:r>
            <w:r w:rsidR="00FF4756">
              <w:rPr>
                <w:sz w:val="16"/>
                <w:szCs w:val="16"/>
              </w:rPr>
              <w:t xml:space="preserve"> </w:t>
            </w:r>
            <w:r w:rsidR="004E4429" w:rsidRPr="00545EB8">
              <w:rPr>
                <w:sz w:val="16"/>
                <w:szCs w:val="16"/>
              </w:rPr>
              <w:t>- April 2023</w:t>
            </w:r>
            <w:r w:rsidR="00C80503" w:rsidRPr="00FF4756">
              <w:rPr>
                <w:sz w:val="16"/>
                <w:szCs w:val="16"/>
              </w:rPr>
              <w:t xml:space="preserve"> </w:t>
            </w:r>
          </w:p>
          <w:p w14:paraId="36A38524" w14:textId="6000388D" w:rsidR="004E4429" w:rsidRPr="00FF4756" w:rsidRDefault="0076081B" w:rsidP="00C80503">
            <w:pPr>
              <w:pStyle w:val="JobDescription"/>
              <w:spacing w:line="240" w:lineRule="auto"/>
              <w:rPr>
                <w:rStyle w:val="JobDescriptionChar"/>
                <w:rFonts w:ascii="Aptos Light" w:hAnsi="Aptos Light"/>
                <w:sz w:val="16"/>
                <w:szCs w:val="16"/>
              </w:rPr>
            </w:pPr>
            <w:r>
              <w:rPr>
                <w:rFonts w:ascii="Aptos Light" w:hAnsi="Aptos Light"/>
                <w:sz w:val="16"/>
                <w:szCs w:val="16"/>
              </w:rPr>
              <w:t xml:space="preserve">           </w:t>
            </w:r>
            <w:r w:rsidR="00C80503" w:rsidRPr="0076081B">
              <w:rPr>
                <w:rFonts w:ascii="Aptos Light" w:hAnsi="Aptos Light"/>
                <w:sz w:val="16"/>
                <w:szCs w:val="16"/>
              </w:rPr>
              <w:t xml:space="preserve">~         </w:t>
            </w:r>
            <w:r w:rsidR="007F3F1C">
              <w:rPr>
                <w:rFonts w:ascii="Aptos Light" w:hAnsi="Aptos Light"/>
                <w:sz w:val="16"/>
                <w:szCs w:val="16"/>
              </w:rPr>
              <w:t>Systematically r</w:t>
            </w:r>
            <w:r w:rsidR="004E4429" w:rsidRPr="00FF4756">
              <w:rPr>
                <w:rFonts w:ascii="Aptos Light" w:hAnsi="Aptos Light"/>
                <w:sz w:val="16"/>
                <w:szCs w:val="16"/>
              </w:rPr>
              <w:t>eceive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>d</w:t>
            </w:r>
            <w:r w:rsidR="004E4429" w:rsidRPr="00FF4756">
              <w:rPr>
                <w:rFonts w:ascii="Aptos Light" w:hAnsi="Aptos Light"/>
                <w:sz w:val="16"/>
                <w:szCs w:val="16"/>
              </w:rPr>
              <w:t xml:space="preserve"> Enterprise Server returns from Dell </w:t>
            </w:r>
            <w:proofErr w:type="gramStart"/>
            <w:r w:rsidR="004E4429" w:rsidRPr="00FF4756">
              <w:rPr>
                <w:rFonts w:ascii="Aptos Light" w:hAnsi="Aptos Light"/>
                <w:sz w:val="16"/>
                <w:szCs w:val="16"/>
              </w:rPr>
              <w:t>customers</w:t>
            </w:r>
            <w:proofErr w:type="gramEnd"/>
          </w:p>
          <w:p w14:paraId="4329B41E" w14:textId="7A336B9E" w:rsidR="004E4429" w:rsidRPr="00FF4756" w:rsidRDefault="004E4429" w:rsidP="00C80503">
            <w:pPr>
              <w:pStyle w:val="ListBullet"/>
              <w:numPr>
                <w:ilvl w:val="0"/>
                <w:numId w:val="15"/>
              </w:numPr>
              <w:spacing w:after="0" w:line="240" w:lineRule="auto"/>
              <w:rPr>
                <w:rFonts w:ascii="Aptos Light" w:hAnsi="Aptos Light"/>
                <w:sz w:val="16"/>
                <w:szCs w:val="16"/>
              </w:rPr>
            </w:pPr>
            <w:r w:rsidRPr="00FF4756">
              <w:rPr>
                <w:rFonts w:ascii="Aptos Light" w:hAnsi="Aptos Light"/>
                <w:sz w:val="16"/>
                <w:szCs w:val="16"/>
              </w:rPr>
              <w:t>Troubleshoot, Repair, Burn &amp; Ship</w:t>
            </w:r>
            <w:r w:rsidR="001077E2" w:rsidRPr="00FF4756">
              <w:rPr>
                <w:rFonts w:ascii="Aptos Light" w:hAnsi="Aptos Light"/>
                <w:sz w:val="16"/>
                <w:szCs w:val="16"/>
              </w:rPr>
              <w:t xml:space="preserve"> Enterprise 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>systems to be sold at Dell Outlet</w:t>
            </w:r>
          </w:p>
          <w:p w14:paraId="34634945" w14:textId="5433F150" w:rsidR="004E4429" w:rsidRPr="00FF4756" w:rsidRDefault="004E4429" w:rsidP="00CE0FE5">
            <w:pPr>
              <w:pStyle w:val="ListBullet"/>
              <w:numPr>
                <w:ilvl w:val="0"/>
                <w:numId w:val="15"/>
              </w:numPr>
              <w:spacing w:before="120" w:line="240" w:lineRule="auto"/>
              <w:rPr>
                <w:rFonts w:ascii="Aptos Light" w:hAnsi="Aptos Light"/>
                <w:sz w:val="16"/>
                <w:szCs w:val="16"/>
              </w:rPr>
            </w:pPr>
            <w:r w:rsidRPr="00FF4756">
              <w:rPr>
                <w:rFonts w:ascii="Aptos Light" w:hAnsi="Aptos Light"/>
                <w:sz w:val="16"/>
                <w:szCs w:val="16"/>
              </w:rPr>
              <w:t xml:space="preserve">Used proprietary software to restore </w:t>
            </w:r>
            <w:r w:rsidR="001077E2" w:rsidRPr="00FF4756">
              <w:rPr>
                <w:rFonts w:ascii="Aptos Light" w:hAnsi="Aptos Light"/>
                <w:sz w:val="16"/>
                <w:szCs w:val="16"/>
              </w:rPr>
              <w:t>DELL</w:t>
            </w:r>
            <w:r w:rsidRPr="00FF4756">
              <w:rPr>
                <w:rFonts w:ascii="Aptos Light" w:hAnsi="Aptos Light"/>
                <w:sz w:val="16"/>
                <w:szCs w:val="16"/>
              </w:rPr>
              <w:t xml:space="preserve"> systems</w:t>
            </w:r>
            <w:r w:rsidR="001077E2" w:rsidRPr="00FF4756">
              <w:rPr>
                <w:rFonts w:ascii="Aptos Light" w:hAnsi="Aptos Light"/>
                <w:sz w:val="16"/>
                <w:szCs w:val="16"/>
              </w:rPr>
              <w:t xml:space="preserve"> to</w:t>
            </w:r>
            <w:r w:rsidRPr="00FF4756">
              <w:rPr>
                <w:rFonts w:ascii="Aptos Light" w:hAnsi="Aptos Light"/>
                <w:sz w:val="16"/>
                <w:szCs w:val="16"/>
              </w:rPr>
              <w:t xml:space="preserve"> OEM standards</w:t>
            </w:r>
            <w:r w:rsidR="00697B5A">
              <w:rPr>
                <w:rFonts w:ascii="Aptos Light" w:hAnsi="Aptos Light"/>
                <w:sz w:val="16"/>
                <w:szCs w:val="16"/>
              </w:rPr>
              <w:t xml:space="preserve"> </w:t>
            </w:r>
            <w:r w:rsidR="007F3F1C">
              <w:rPr>
                <w:rFonts w:ascii="Aptos Light" w:hAnsi="Aptos Light"/>
                <w:sz w:val="16"/>
                <w:szCs w:val="16"/>
              </w:rPr>
              <w:t>w/</w:t>
            </w:r>
            <w:r w:rsidR="00697B5A">
              <w:rPr>
                <w:rFonts w:ascii="Aptos Light" w:hAnsi="Aptos Light"/>
                <w:sz w:val="16"/>
                <w:szCs w:val="16"/>
              </w:rPr>
              <w:t xml:space="preserve"> PXE </w:t>
            </w:r>
            <w:proofErr w:type="gramStart"/>
            <w:r w:rsidR="00697B5A">
              <w:rPr>
                <w:rFonts w:ascii="Aptos Light" w:hAnsi="Aptos Light"/>
                <w:sz w:val="16"/>
                <w:szCs w:val="16"/>
              </w:rPr>
              <w:t>environment</w:t>
            </w:r>
            <w:proofErr w:type="gramEnd"/>
          </w:p>
          <w:p w14:paraId="1B11CF28" w14:textId="068CDA62" w:rsidR="004E4429" w:rsidRPr="00FF4756" w:rsidRDefault="004E4429" w:rsidP="00CE0FE5">
            <w:pPr>
              <w:pStyle w:val="ListBullet"/>
              <w:numPr>
                <w:ilvl w:val="0"/>
                <w:numId w:val="15"/>
              </w:numPr>
              <w:spacing w:before="120" w:line="240" w:lineRule="auto"/>
              <w:rPr>
                <w:rFonts w:ascii="Aptos Light" w:hAnsi="Aptos Light"/>
                <w:sz w:val="16"/>
                <w:szCs w:val="16"/>
              </w:rPr>
            </w:pPr>
            <w:r w:rsidRPr="00FF4756">
              <w:rPr>
                <w:rFonts w:ascii="Aptos Light" w:hAnsi="Aptos Light"/>
                <w:sz w:val="16"/>
                <w:szCs w:val="16"/>
              </w:rPr>
              <w:t>Used platforms such as MSS, RLOG, EBI &amp; SPMD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 xml:space="preserve"> to complete </w:t>
            </w:r>
            <w:proofErr w:type="gramStart"/>
            <w:r w:rsidR="007D595B" w:rsidRPr="00FF4756">
              <w:rPr>
                <w:rFonts w:ascii="Aptos Light" w:hAnsi="Aptos Light"/>
                <w:sz w:val="16"/>
                <w:szCs w:val="16"/>
              </w:rPr>
              <w:t>operations</w:t>
            </w:r>
            <w:proofErr w:type="gramEnd"/>
          </w:p>
          <w:p w14:paraId="2259FB1E" w14:textId="66CA9AD0" w:rsidR="007D595B" w:rsidRPr="00FF4756" w:rsidRDefault="007D595B" w:rsidP="00CE0FE5">
            <w:pPr>
              <w:pStyle w:val="ListBullet"/>
              <w:numPr>
                <w:ilvl w:val="0"/>
                <w:numId w:val="15"/>
              </w:numPr>
              <w:spacing w:before="120" w:line="240" w:lineRule="auto"/>
              <w:rPr>
                <w:rFonts w:ascii="Aptos Light" w:hAnsi="Aptos Light"/>
                <w:sz w:val="16"/>
                <w:szCs w:val="16"/>
              </w:rPr>
            </w:pPr>
            <w:r w:rsidRPr="00FF4756">
              <w:rPr>
                <w:rFonts w:ascii="Aptos Light" w:hAnsi="Aptos Light"/>
                <w:sz w:val="16"/>
                <w:szCs w:val="16"/>
              </w:rPr>
              <w:t>Replaced Motherboards,</w:t>
            </w:r>
            <w:r w:rsidR="005B7A33">
              <w:rPr>
                <w:rFonts w:ascii="Aptos Light" w:hAnsi="Aptos Light"/>
                <w:sz w:val="16"/>
                <w:szCs w:val="16"/>
              </w:rPr>
              <w:t xml:space="preserve"> CPU, </w:t>
            </w:r>
            <w:r w:rsidR="00383869">
              <w:rPr>
                <w:rFonts w:ascii="Aptos Light" w:hAnsi="Aptos Light"/>
                <w:sz w:val="16"/>
                <w:szCs w:val="16"/>
              </w:rPr>
              <w:t xml:space="preserve">GPU, </w:t>
            </w:r>
            <w:r w:rsidR="005B7A33">
              <w:rPr>
                <w:rFonts w:ascii="Aptos Light" w:hAnsi="Aptos Light"/>
                <w:sz w:val="16"/>
                <w:szCs w:val="16"/>
              </w:rPr>
              <w:t xml:space="preserve">RAM, NIC, </w:t>
            </w:r>
            <w:r w:rsidR="00383869">
              <w:rPr>
                <w:rFonts w:ascii="Aptos Light" w:hAnsi="Aptos Light"/>
                <w:sz w:val="16"/>
                <w:szCs w:val="16"/>
              </w:rPr>
              <w:t>SSD</w:t>
            </w:r>
            <w:r w:rsidR="005B7A33">
              <w:rPr>
                <w:rFonts w:ascii="Aptos Light" w:hAnsi="Aptos Light"/>
                <w:sz w:val="16"/>
                <w:szCs w:val="16"/>
              </w:rPr>
              <w:t xml:space="preserve"> &amp;</w:t>
            </w:r>
            <w:r w:rsidRPr="00FF4756">
              <w:rPr>
                <w:rFonts w:ascii="Aptos Light" w:hAnsi="Aptos Light"/>
                <w:sz w:val="16"/>
                <w:szCs w:val="16"/>
              </w:rPr>
              <w:t xml:space="preserve"> Set </w:t>
            </w:r>
            <w:r w:rsidR="005B7A33">
              <w:rPr>
                <w:rFonts w:ascii="Aptos Light" w:hAnsi="Aptos Light"/>
                <w:sz w:val="16"/>
                <w:szCs w:val="16"/>
              </w:rPr>
              <w:t xml:space="preserve">hardware </w:t>
            </w:r>
            <w:r w:rsidRPr="00FF4756">
              <w:rPr>
                <w:rFonts w:ascii="Aptos Light" w:hAnsi="Aptos Light"/>
                <w:sz w:val="16"/>
                <w:szCs w:val="16"/>
              </w:rPr>
              <w:t>RAID Arrays</w:t>
            </w:r>
          </w:p>
          <w:p w14:paraId="60A1E5D5" w14:textId="2F70110F" w:rsidR="007D595B" w:rsidRPr="00FF4756" w:rsidRDefault="007D595B" w:rsidP="00160498">
            <w:pPr>
              <w:pStyle w:val="ListBullet"/>
              <w:numPr>
                <w:ilvl w:val="0"/>
                <w:numId w:val="15"/>
              </w:numPr>
              <w:spacing w:before="120" w:line="240" w:lineRule="auto"/>
              <w:rPr>
                <w:rFonts w:ascii="Aptos Light" w:hAnsi="Aptos Light"/>
                <w:sz w:val="16"/>
                <w:szCs w:val="16"/>
              </w:rPr>
            </w:pPr>
            <w:r w:rsidRPr="00FF4756">
              <w:rPr>
                <w:rFonts w:ascii="Aptos Light" w:hAnsi="Aptos Light"/>
                <w:sz w:val="16"/>
                <w:szCs w:val="16"/>
              </w:rPr>
              <w:t xml:space="preserve">As a Desktop Coordinator, I would </w:t>
            </w:r>
            <w:r w:rsidR="0020274A">
              <w:rPr>
                <w:rFonts w:ascii="Aptos Light" w:hAnsi="Aptos Light"/>
                <w:sz w:val="16"/>
                <w:szCs w:val="16"/>
              </w:rPr>
              <w:t>ensure</w:t>
            </w:r>
            <w:r w:rsidRPr="00FF4756">
              <w:rPr>
                <w:rFonts w:ascii="Aptos Light" w:hAnsi="Aptos Light"/>
                <w:sz w:val="16"/>
                <w:szCs w:val="16"/>
              </w:rPr>
              <w:t xml:space="preserve"> the proper placement of personnel and materials needed to operate</w:t>
            </w:r>
            <w:r w:rsidR="00383869">
              <w:rPr>
                <w:rFonts w:ascii="Aptos Light" w:hAnsi="Aptos Light"/>
                <w:sz w:val="16"/>
                <w:szCs w:val="16"/>
              </w:rPr>
              <w:t xml:space="preserve"> efficiently as to hit daily operational goals.</w:t>
            </w:r>
          </w:p>
          <w:p w14:paraId="31EFCE20" w14:textId="2D0D3717" w:rsidR="004E4429" w:rsidRPr="00263C75" w:rsidRDefault="004E4429" w:rsidP="00C80503">
            <w:pPr>
              <w:pStyle w:val="Heading3"/>
              <w:spacing w:after="0" w:line="276" w:lineRule="auto"/>
              <w:rPr>
                <w:rFonts w:ascii="Daytona Condensed Light" w:hAnsi="Daytona Condensed Light" w:cs="Cavolini"/>
                <w:b/>
                <w:bCs/>
                <w:sz w:val="18"/>
                <w:szCs w:val="18"/>
              </w:rPr>
            </w:pPr>
            <w:r w:rsidRPr="00263C75">
              <w:rPr>
                <w:rFonts w:ascii="Daytona Condensed Light" w:hAnsi="Daytona Condensed Light" w:cs="Cavolini"/>
                <w:b/>
                <w:bCs/>
                <w:sz w:val="18"/>
                <w:szCs w:val="18"/>
              </w:rPr>
              <w:t>Network Integration Specialist/ Desktop Coordinator/ Forklift 2 Operator</w:t>
            </w:r>
          </w:p>
          <w:p w14:paraId="44C12642" w14:textId="77777777" w:rsidR="003C6555" w:rsidRDefault="007D595B" w:rsidP="006B58B9">
            <w:pPr>
              <w:pStyle w:val="Heading5"/>
              <w:spacing w:after="0" w:line="276" w:lineRule="auto"/>
              <w:rPr>
                <w:sz w:val="16"/>
                <w:szCs w:val="16"/>
              </w:rPr>
            </w:pPr>
            <w:r>
              <w:rPr>
                <w:rFonts w:ascii="Dotum" w:eastAsia="Dotum" w:hAnsi="Dotum"/>
                <w:sz w:val="16"/>
                <w:szCs w:val="16"/>
              </w:rPr>
              <w:t xml:space="preserve">    </w:t>
            </w:r>
            <w:r w:rsidR="004E4429" w:rsidRPr="007D595B">
              <w:rPr>
                <w:rFonts w:ascii="Dotum" w:eastAsia="Dotum" w:hAnsi="Dotum"/>
                <w:sz w:val="16"/>
                <w:szCs w:val="16"/>
              </w:rPr>
              <w:t>FedEx Supply Chain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          </w:t>
            </w:r>
            <w:r w:rsidR="006B58B9"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t xml:space="preserve">   </w:t>
            </w:r>
            <w:r w:rsidR="004E4429" w:rsidRPr="00545EB8">
              <w:rPr>
                <w:sz w:val="16"/>
                <w:szCs w:val="16"/>
              </w:rPr>
              <w:t>November 2017</w:t>
            </w:r>
            <w:r w:rsidR="00FF4756">
              <w:rPr>
                <w:sz w:val="16"/>
                <w:szCs w:val="16"/>
              </w:rPr>
              <w:t xml:space="preserve"> </w:t>
            </w:r>
            <w:r w:rsidR="004E4429" w:rsidRPr="00545EB8">
              <w:rPr>
                <w:sz w:val="16"/>
                <w:szCs w:val="16"/>
              </w:rPr>
              <w:t>-</w:t>
            </w:r>
            <w:r w:rsidR="00FF4756">
              <w:rPr>
                <w:sz w:val="16"/>
                <w:szCs w:val="16"/>
              </w:rPr>
              <w:t xml:space="preserve"> </w:t>
            </w:r>
            <w:r w:rsidR="004E4429" w:rsidRPr="00545EB8">
              <w:rPr>
                <w:sz w:val="16"/>
                <w:szCs w:val="16"/>
              </w:rPr>
              <w:t>June 2022</w:t>
            </w:r>
            <w:r w:rsidR="006B58B9">
              <w:rPr>
                <w:sz w:val="16"/>
                <w:szCs w:val="16"/>
              </w:rPr>
              <w:t xml:space="preserve"> </w:t>
            </w:r>
          </w:p>
          <w:p w14:paraId="2F45A9C8" w14:textId="5441FBF7" w:rsidR="00160498" w:rsidRDefault="00160498" w:rsidP="00160498">
            <w:pPr>
              <w:pStyle w:val="ListBullet"/>
              <w:numPr>
                <w:ilvl w:val="0"/>
                <w:numId w:val="15"/>
              </w:numPr>
              <w:spacing w:line="240" w:lineRule="auto"/>
              <w:rPr>
                <w:rFonts w:ascii="Aptos Light" w:hAnsi="Aptos Light"/>
                <w:sz w:val="16"/>
                <w:szCs w:val="16"/>
              </w:rPr>
            </w:pPr>
            <w:r>
              <w:rPr>
                <w:rFonts w:ascii="Aptos Light" w:hAnsi="Aptos Light"/>
                <w:sz w:val="16"/>
                <w:szCs w:val="16"/>
              </w:rPr>
              <w:t>Employment Break from 10.2019 -&gt; 07.2020</w:t>
            </w:r>
          </w:p>
          <w:p w14:paraId="15F44FAA" w14:textId="5C52F368" w:rsidR="00160498" w:rsidRPr="00160498" w:rsidRDefault="004E4429" w:rsidP="00520079">
            <w:pPr>
              <w:pStyle w:val="ListBullet"/>
              <w:numPr>
                <w:ilvl w:val="0"/>
                <w:numId w:val="15"/>
              </w:numPr>
              <w:spacing w:before="120" w:line="240" w:lineRule="auto"/>
              <w:rPr>
                <w:rFonts w:ascii="Aptos Light" w:hAnsi="Aptos Light"/>
                <w:sz w:val="16"/>
                <w:szCs w:val="16"/>
              </w:rPr>
            </w:pPr>
            <w:r w:rsidRPr="00160498">
              <w:rPr>
                <w:rFonts w:ascii="Aptos Light" w:hAnsi="Aptos Light"/>
                <w:sz w:val="16"/>
                <w:szCs w:val="16"/>
              </w:rPr>
              <w:t>Built, Cabled</w:t>
            </w:r>
            <w:r w:rsidR="007D595B" w:rsidRPr="00160498">
              <w:rPr>
                <w:rFonts w:ascii="Aptos Light" w:hAnsi="Aptos Light"/>
                <w:sz w:val="16"/>
                <w:szCs w:val="16"/>
              </w:rPr>
              <w:t xml:space="preserve">, Labeled, Inventoried </w:t>
            </w:r>
            <w:r w:rsidRPr="00160498">
              <w:rPr>
                <w:rFonts w:ascii="Aptos Light" w:hAnsi="Aptos Light"/>
                <w:sz w:val="16"/>
                <w:szCs w:val="16"/>
              </w:rPr>
              <w:t>&amp; Validated Enterprise Server Racks</w:t>
            </w:r>
          </w:p>
          <w:p w14:paraId="3EFAEC28" w14:textId="24039F41" w:rsidR="00263C75" w:rsidRPr="00FA03B5" w:rsidRDefault="00263C75" w:rsidP="00FA03B5">
            <w:pPr>
              <w:pStyle w:val="ListBullet"/>
              <w:numPr>
                <w:ilvl w:val="0"/>
                <w:numId w:val="15"/>
              </w:numPr>
              <w:spacing w:before="120" w:line="240" w:lineRule="auto"/>
              <w:rPr>
                <w:rFonts w:ascii="Aptos Light" w:hAnsi="Aptos Light"/>
                <w:sz w:val="16"/>
                <w:szCs w:val="16"/>
              </w:rPr>
            </w:pPr>
            <w:r>
              <w:rPr>
                <w:rFonts w:ascii="Aptos Light" w:hAnsi="Aptos Light"/>
                <w:sz w:val="16"/>
                <w:szCs w:val="16"/>
              </w:rPr>
              <w:t>Precise Construction, Documentation, Cabling &amp; uniform routing of Data &amp; Power Cables</w:t>
            </w:r>
            <w:r w:rsidR="00FA03B5">
              <w:rPr>
                <w:rFonts w:ascii="Aptos Light" w:hAnsi="Aptos Light"/>
                <w:sz w:val="16"/>
                <w:szCs w:val="16"/>
              </w:rPr>
              <w:t xml:space="preserve"> while correctly</w:t>
            </w:r>
            <w:r w:rsidR="00FA03B5" w:rsidRPr="00FF4756">
              <w:rPr>
                <w:rFonts w:ascii="Aptos Light" w:hAnsi="Aptos Light"/>
                <w:sz w:val="16"/>
                <w:szCs w:val="16"/>
              </w:rPr>
              <w:t xml:space="preserve"> identify Source &amp; Destination ports for many types of data and power cabling</w:t>
            </w:r>
            <w:r w:rsidR="00FA03B5">
              <w:rPr>
                <w:rFonts w:ascii="Aptos Light" w:hAnsi="Aptos Light"/>
                <w:sz w:val="16"/>
                <w:szCs w:val="16"/>
              </w:rPr>
              <w:t>.</w:t>
            </w:r>
          </w:p>
          <w:p w14:paraId="1BFC5CC5" w14:textId="77777777" w:rsidR="004E4429" w:rsidRPr="00160498" w:rsidRDefault="004E4429" w:rsidP="00160498">
            <w:pPr>
              <w:pStyle w:val="ListBullet"/>
              <w:numPr>
                <w:ilvl w:val="0"/>
                <w:numId w:val="15"/>
              </w:numPr>
              <w:spacing w:before="120" w:after="0" w:line="240" w:lineRule="auto"/>
              <w:rPr>
                <w:sz w:val="16"/>
                <w:szCs w:val="16"/>
              </w:rPr>
            </w:pPr>
            <w:r w:rsidRPr="00FF4756">
              <w:rPr>
                <w:rFonts w:ascii="Aptos Light" w:hAnsi="Aptos Light"/>
                <w:sz w:val="16"/>
                <w:szCs w:val="16"/>
              </w:rPr>
              <w:t>Operated Sit Down</w:t>
            </w:r>
            <w:r w:rsidR="001077E2" w:rsidRPr="00FF4756">
              <w:rPr>
                <w:rFonts w:ascii="Aptos Light" w:hAnsi="Aptos Light"/>
                <w:sz w:val="16"/>
                <w:szCs w:val="16"/>
              </w:rPr>
              <w:t>,</w:t>
            </w:r>
            <w:r w:rsidRPr="00FF4756">
              <w:rPr>
                <w:rFonts w:ascii="Aptos Light" w:hAnsi="Aptos Light"/>
                <w:sz w:val="16"/>
                <w:szCs w:val="16"/>
              </w:rPr>
              <w:t xml:space="preserve"> Swing Reach and Stand-Up Cherry Picker Forklifts</w:t>
            </w:r>
            <w:r w:rsidR="007D595B" w:rsidRPr="00FF4756">
              <w:rPr>
                <w:rFonts w:ascii="Aptos Light" w:hAnsi="Aptos Light"/>
                <w:sz w:val="16"/>
                <w:szCs w:val="16"/>
              </w:rPr>
              <w:t xml:space="preserve"> for inventory purposes at production </w:t>
            </w:r>
            <w:proofErr w:type="gramStart"/>
            <w:r w:rsidR="007D595B" w:rsidRPr="00FF4756">
              <w:rPr>
                <w:rFonts w:ascii="Aptos Light" w:hAnsi="Aptos Light"/>
                <w:sz w:val="16"/>
                <w:szCs w:val="16"/>
              </w:rPr>
              <w:t>down times</w:t>
            </w:r>
            <w:proofErr w:type="gramEnd"/>
          </w:p>
          <w:p w14:paraId="0D435E8F" w14:textId="203F87A8" w:rsidR="00160498" w:rsidRPr="00160498" w:rsidRDefault="00160498" w:rsidP="00160498">
            <w:pPr>
              <w:pStyle w:val="ListBullet"/>
              <w:numPr>
                <w:ilvl w:val="0"/>
                <w:numId w:val="15"/>
              </w:numPr>
              <w:spacing w:before="120" w:line="240" w:lineRule="auto"/>
              <w:rPr>
                <w:sz w:val="16"/>
                <w:szCs w:val="16"/>
              </w:rPr>
            </w:pPr>
            <w:r>
              <w:rPr>
                <w:rFonts w:ascii="Aptos Light" w:hAnsi="Aptos Light"/>
                <w:sz w:val="16"/>
                <w:szCs w:val="16"/>
              </w:rPr>
              <w:t xml:space="preserve">Meticulously completed all data inc. Fiber for 2 Microsoft Azure data towers in an </w:t>
            </w:r>
            <w:proofErr w:type="gramStart"/>
            <w:r>
              <w:rPr>
                <w:rFonts w:ascii="Aptos Light" w:hAnsi="Aptos Light"/>
                <w:sz w:val="16"/>
                <w:szCs w:val="16"/>
              </w:rPr>
              <w:t>8 hour</w:t>
            </w:r>
            <w:proofErr w:type="gramEnd"/>
            <w:r>
              <w:rPr>
                <w:rFonts w:ascii="Aptos Light" w:hAnsi="Aptos Light"/>
                <w:sz w:val="16"/>
                <w:szCs w:val="16"/>
              </w:rPr>
              <w:t xml:space="preserve"> shift</w:t>
            </w:r>
          </w:p>
          <w:p w14:paraId="3B7FB60D" w14:textId="1A9DBE47" w:rsidR="00160498" w:rsidRPr="00263C75" w:rsidRDefault="00160498" w:rsidP="00160498">
            <w:pPr>
              <w:pStyle w:val="Heading3"/>
              <w:spacing w:after="0" w:line="240" w:lineRule="auto"/>
              <w:rPr>
                <w:rFonts w:ascii="Daytona Condensed Light" w:hAnsi="Daytona Condensed Light" w:cs="Cavolini"/>
                <w:b/>
                <w:bCs/>
                <w:sz w:val="18"/>
                <w:szCs w:val="18"/>
              </w:rPr>
            </w:pPr>
            <w:r>
              <w:rPr>
                <w:rFonts w:ascii="Daytona Condensed Light" w:hAnsi="Daytona Condensed Light" w:cs="Cavolini"/>
                <w:b/>
                <w:bCs/>
                <w:sz w:val="18"/>
                <w:szCs w:val="18"/>
              </w:rPr>
              <w:t>Mobile Device Technician &amp; Troubleshooter</w:t>
            </w:r>
          </w:p>
          <w:p w14:paraId="2D77EB50" w14:textId="2AA23ECD" w:rsidR="00160498" w:rsidRPr="00545EB8" w:rsidRDefault="00160498" w:rsidP="00744E5C">
            <w:pPr>
              <w:pStyle w:val="Heading3"/>
              <w:spacing w:after="0" w:line="240" w:lineRule="auto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    </w:t>
            </w:r>
            <w:r>
              <w:rPr>
                <w:rFonts w:ascii="Dotum" w:eastAsia="Dotum" w:hAnsi="Dotum"/>
                <w:i/>
                <w:iCs/>
                <w:sz w:val="16"/>
                <w:szCs w:val="16"/>
              </w:rPr>
              <w:t>Verizon Wireless</w:t>
            </w:r>
            <w:r w:rsidRPr="0076081B">
              <w:rPr>
                <w:i/>
                <w:iCs/>
                <w:sz w:val="16"/>
                <w:szCs w:val="16"/>
              </w:rPr>
              <w:t xml:space="preserve">                 </w:t>
            </w:r>
            <w:r w:rsidRPr="0076081B">
              <w:rPr>
                <w:sz w:val="16"/>
                <w:szCs w:val="16"/>
              </w:rPr>
              <w:t xml:space="preserve">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="00744E5C">
              <w:rPr>
                <w:sz w:val="16"/>
                <w:szCs w:val="16"/>
              </w:rPr>
              <w:t xml:space="preserve">                                   </w:t>
            </w:r>
            <w:r>
              <w:rPr>
                <w:sz w:val="16"/>
                <w:szCs w:val="16"/>
              </w:rPr>
              <w:t>2006 - 2009</w:t>
            </w:r>
          </w:p>
          <w:p w14:paraId="31582AD8" w14:textId="1E4E2DF1" w:rsidR="00160498" w:rsidRDefault="00160498" w:rsidP="00744E5C">
            <w:pPr>
              <w:pStyle w:val="ListParagraph"/>
              <w:shd w:val="clear" w:color="auto" w:fill="FFFFFF"/>
              <w:spacing w:line="276" w:lineRule="auto"/>
              <w:ind w:left="360"/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</w:pPr>
            <w:r>
              <w:rPr>
                <w:rFonts w:eastAsia="Times New Roman" w:cs="Arial"/>
                <w:color w:val="1F1F1F"/>
                <w:sz w:val="16"/>
                <w:szCs w:val="16"/>
              </w:rPr>
              <w:t xml:space="preserve">~      </w:t>
            </w:r>
            <w:r w:rsidR="00744E5C"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 xml:space="preserve">Would assist customers with issues ranging from Device Hardware to Account </w:t>
            </w:r>
            <w:proofErr w:type="gramStart"/>
            <w:r w:rsidR="00744E5C"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>help</w:t>
            </w:r>
            <w:proofErr w:type="gramEnd"/>
          </w:p>
          <w:p w14:paraId="359CE353" w14:textId="2ED7B83E" w:rsidR="00744E5C" w:rsidRPr="00545EB8" w:rsidRDefault="00744E5C" w:rsidP="00744E5C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276" w:lineRule="auto"/>
              <w:rPr>
                <w:rFonts w:eastAsia="Times New Roman" w:cs="Arial"/>
                <w:color w:val="1F1F1F"/>
                <w:sz w:val="16"/>
                <w:szCs w:val="16"/>
              </w:rPr>
            </w:pPr>
            <w:proofErr w:type="gramStart"/>
            <w:r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>Would</w:t>
            </w:r>
            <w:proofErr w:type="gramEnd"/>
            <w:r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 xml:space="preserve"> operate with a Sales mentality while maintain</w:t>
            </w:r>
            <w:r w:rsidR="00383869"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>ing</w:t>
            </w:r>
            <w:r>
              <w:rPr>
                <w:rFonts w:ascii="Aptos Light" w:eastAsia="Times New Roman" w:hAnsi="Aptos Light" w:cs="Arial"/>
                <w:color w:val="1F1F1F"/>
                <w:sz w:val="16"/>
                <w:szCs w:val="16"/>
              </w:rPr>
              <w:t xml:space="preserve"> a professional and educational approach to each customers varying needs.</w:t>
            </w:r>
          </w:p>
          <w:p w14:paraId="01ACA51F" w14:textId="6CA398C9" w:rsidR="00160498" w:rsidRPr="0076081B" w:rsidRDefault="00160498" w:rsidP="00160498">
            <w:pPr>
              <w:pStyle w:val="ListBullet"/>
              <w:numPr>
                <w:ilvl w:val="0"/>
                <w:numId w:val="0"/>
              </w:numPr>
              <w:spacing w:before="120" w:line="240" w:lineRule="auto"/>
              <w:ind w:left="864" w:hanging="432"/>
              <w:rPr>
                <w:sz w:val="16"/>
                <w:szCs w:val="16"/>
              </w:rPr>
            </w:pPr>
          </w:p>
        </w:tc>
      </w:tr>
    </w:tbl>
    <w:p w14:paraId="671DE6B9" w14:textId="7663C15D" w:rsidR="005A20B8" w:rsidRDefault="00871281" w:rsidP="00781E46">
      <w:pPr>
        <w:spacing w:after="120"/>
      </w:pPr>
      <w:r>
        <w:rPr>
          <w:noProof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0A1F00E5" wp14:editId="55651EAA">
            <wp:simplePos x="0" y="0"/>
            <wp:positionH relativeFrom="column">
              <wp:posOffset>-306070</wp:posOffset>
            </wp:positionH>
            <wp:positionV relativeFrom="paragraph">
              <wp:posOffset>-4411345</wp:posOffset>
            </wp:positionV>
            <wp:extent cx="511810" cy="511810"/>
            <wp:effectExtent l="0" t="0" r="2540" b="2540"/>
            <wp:wrapNone/>
            <wp:docPr id="142915773" name="Picture 2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5773" name="Picture 2" descr="A red and white logo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20B8" w:rsidSect="003C6555">
      <w:headerReference w:type="default" r:id="rId34"/>
      <w:footerReference w:type="default" r:id="rId35"/>
      <w:pgSz w:w="12240" w:h="15840"/>
      <w:pgMar w:top="720" w:right="720" w:bottom="720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24DE1" w14:textId="77777777" w:rsidR="00694699" w:rsidRDefault="00694699" w:rsidP="00B21D64">
      <w:pPr>
        <w:spacing w:after="0" w:line="240" w:lineRule="auto"/>
      </w:pPr>
      <w:r>
        <w:separator/>
      </w:r>
    </w:p>
  </w:endnote>
  <w:endnote w:type="continuationSeparator" w:id="0">
    <w:p w14:paraId="57BE3DAB" w14:textId="77777777" w:rsidR="00694699" w:rsidRDefault="0069469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The Hand Black">
    <w:charset w:val="00"/>
    <w:family w:val="script"/>
    <w:pitch w:val="variable"/>
    <w:sig w:usb0="8000002F" w:usb1="0000000A" w:usb2="00000000" w:usb3="00000000" w:csb0="00000001" w:csb1="00000000"/>
  </w:font>
  <w:font w:name="Selawik">
    <w:charset w:val="00"/>
    <w:family w:val="swiss"/>
    <w:pitch w:val="variable"/>
    <w:sig w:usb0="00000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ytona Condensed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D628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FA0720" wp14:editId="3FF01C6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8FC625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EFF8" w14:textId="77777777" w:rsidR="00694699" w:rsidRDefault="00694699" w:rsidP="00B21D64">
      <w:pPr>
        <w:spacing w:after="0" w:line="240" w:lineRule="auto"/>
      </w:pPr>
      <w:r>
        <w:separator/>
      </w:r>
    </w:p>
  </w:footnote>
  <w:footnote w:type="continuationSeparator" w:id="0">
    <w:p w14:paraId="2D9D2EAB" w14:textId="77777777" w:rsidR="00694699" w:rsidRDefault="0069469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B104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0313C23" wp14:editId="6BDCD5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359F39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A83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04CED"/>
    <w:multiLevelType w:val="multilevel"/>
    <w:tmpl w:val="3E1418AE"/>
    <w:lvl w:ilvl="0">
      <w:start w:val="1"/>
      <w:numFmt w:val="bullet"/>
      <w:lvlText w:val="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50F45"/>
    <w:multiLevelType w:val="hybridMultilevel"/>
    <w:tmpl w:val="EB0CCCFA"/>
    <w:lvl w:ilvl="0" w:tplc="4ED6CFC0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F6FDC"/>
    <w:multiLevelType w:val="hybridMultilevel"/>
    <w:tmpl w:val="4614C730"/>
    <w:lvl w:ilvl="0" w:tplc="2C3A34A2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F18B1"/>
    <w:multiLevelType w:val="hybridMultilevel"/>
    <w:tmpl w:val="3FF4E43C"/>
    <w:lvl w:ilvl="0" w:tplc="4ED6CFC0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244FD"/>
    <w:multiLevelType w:val="hybridMultilevel"/>
    <w:tmpl w:val="5D9A712A"/>
    <w:lvl w:ilvl="0" w:tplc="4ED6CFC0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644B2"/>
    <w:multiLevelType w:val="hybridMultilevel"/>
    <w:tmpl w:val="666CC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EC26FA"/>
    <w:multiLevelType w:val="hybridMultilevel"/>
    <w:tmpl w:val="EA102390"/>
    <w:lvl w:ilvl="0" w:tplc="4ED6CFC0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CF2105"/>
    <w:multiLevelType w:val="multilevel"/>
    <w:tmpl w:val="9D984FD2"/>
    <w:numStyleLink w:val="BullettedList"/>
  </w:abstractNum>
  <w:abstractNum w:abstractNumId="11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F10F4E"/>
    <w:multiLevelType w:val="hybridMultilevel"/>
    <w:tmpl w:val="8D045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D1247D"/>
    <w:multiLevelType w:val="multilevel"/>
    <w:tmpl w:val="B636D666"/>
    <w:lvl w:ilvl="0">
      <w:start w:val="1"/>
      <w:numFmt w:val="bullet"/>
      <w:lvlText w:val="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26841"/>
    <w:multiLevelType w:val="multilevel"/>
    <w:tmpl w:val="8C76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50343F1"/>
    <w:multiLevelType w:val="hybridMultilevel"/>
    <w:tmpl w:val="5D60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44414"/>
    <w:multiLevelType w:val="hybridMultilevel"/>
    <w:tmpl w:val="CBC8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39767">
    <w:abstractNumId w:val="14"/>
  </w:num>
  <w:num w:numId="2" w16cid:durableId="224294825">
    <w:abstractNumId w:val="18"/>
  </w:num>
  <w:num w:numId="3" w16cid:durableId="372003108">
    <w:abstractNumId w:val="12"/>
  </w:num>
  <w:num w:numId="4" w16cid:durableId="83456052">
    <w:abstractNumId w:val="9"/>
  </w:num>
  <w:num w:numId="5" w16cid:durableId="47144231">
    <w:abstractNumId w:val="11"/>
  </w:num>
  <w:num w:numId="6" w16cid:durableId="665941532">
    <w:abstractNumId w:val="17"/>
  </w:num>
  <w:num w:numId="7" w16cid:durableId="152568439">
    <w:abstractNumId w:val="0"/>
  </w:num>
  <w:num w:numId="8" w16cid:durableId="960842444">
    <w:abstractNumId w:val="2"/>
  </w:num>
  <w:num w:numId="9" w16cid:durableId="673806013">
    <w:abstractNumId w:val="10"/>
  </w:num>
  <w:num w:numId="10" w16cid:durableId="1405028598">
    <w:abstractNumId w:val="20"/>
  </w:num>
  <w:num w:numId="11" w16cid:durableId="1525435746">
    <w:abstractNumId w:val="19"/>
  </w:num>
  <w:num w:numId="12" w16cid:durableId="1055273636">
    <w:abstractNumId w:val="3"/>
  </w:num>
  <w:num w:numId="13" w16cid:durableId="207570937">
    <w:abstractNumId w:val="15"/>
  </w:num>
  <w:num w:numId="14" w16cid:durableId="1714690830">
    <w:abstractNumId w:val="1"/>
  </w:num>
  <w:num w:numId="15" w16cid:durableId="2137675385">
    <w:abstractNumId w:val="5"/>
  </w:num>
  <w:num w:numId="16" w16cid:durableId="1227641143">
    <w:abstractNumId w:val="16"/>
  </w:num>
  <w:num w:numId="17" w16cid:durableId="1535775783">
    <w:abstractNumId w:val="13"/>
  </w:num>
  <w:num w:numId="18" w16cid:durableId="477108830">
    <w:abstractNumId w:val="0"/>
  </w:num>
  <w:num w:numId="19" w16cid:durableId="1371806692">
    <w:abstractNumId w:val="7"/>
  </w:num>
  <w:num w:numId="20" w16cid:durableId="466894418">
    <w:abstractNumId w:val="6"/>
  </w:num>
  <w:num w:numId="21" w16cid:durableId="261885989">
    <w:abstractNumId w:val="4"/>
  </w:num>
  <w:num w:numId="22" w16cid:durableId="5444117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63"/>
    <w:rsid w:val="000161E1"/>
    <w:rsid w:val="00021303"/>
    <w:rsid w:val="000837FD"/>
    <w:rsid w:val="000B1853"/>
    <w:rsid w:val="000B7BEE"/>
    <w:rsid w:val="00102F96"/>
    <w:rsid w:val="001077E2"/>
    <w:rsid w:val="00107E81"/>
    <w:rsid w:val="00144072"/>
    <w:rsid w:val="00151224"/>
    <w:rsid w:val="00160498"/>
    <w:rsid w:val="00171C84"/>
    <w:rsid w:val="00172FB6"/>
    <w:rsid w:val="001C4B3B"/>
    <w:rsid w:val="001D26C2"/>
    <w:rsid w:val="001D4EB3"/>
    <w:rsid w:val="0020274A"/>
    <w:rsid w:val="00212831"/>
    <w:rsid w:val="0021475C"/>
    <w:rsid w:val="00216B08"/>
    <w:rsid w:val="00247449"/>
    <w:rsid w:val="00257A86"/>
    <w:rsid w:val="002612D9"/>
    <w:rsid w:val="00263C75"/>
    <w:rsid w:val="00277086"/>
    <w:rsid w:val="00294AE0"/>
    <w:rsid w:val="002B7488"/>
    <w:rsid w:val="00337C93"/>
    <w:rsid w:val="003831DD"/>
    <w:rsid w:val="00383869"/>
    <w:rsid w:val="003C0BB5"/>
    <w:rsid w:val="003C6555"/>
    <w:rsid w:val="003F60BB"/>
    <w:rsid w:val="004067B9"/>
    <w:rsid w:val="004103C0"/>
    <w:rsid w:val="00411584"/>
    <w:rsid w:val="00431DE7"/>
    <w:rsid w:val="00432F1B"/>
    <w:rsid w:val="00437D15"/>
    <w:rsid w:val="00451BC5"/>
    <w:rsid w:val="00452292"/>
    <w:rsid w:val="004865C2"/>
    <w:rsid w:val="004B4147"/>
    <w:rsid w:val="004D2413"/>
    <w:rsid w:val="004E4429"/>
    <w:rsid w:val="004E67FA"/>
    <w:rsid w:val="0053564F"/>
    <w:rsid w:val="005400A7"/>
    <w:rsid w:val="00545EB8"/>
    <w:rsid w:val="00552F9B"/>
    <w:rsid w:val="005636A7"/>
    <w:rsid w:val="005637E4"/>
    <w:rsid w:val="005863EF"/>
    <w:rsid w:val="005A20B8"/>
    <w:rsid w:val="005B7A33"/>
    <w:rsid w:val="005B7DB3"/>
    <w:rsid w:val="005E797A"/>
    <w:rsid w:val="0061400D"/>
    <w:rsid w:val="00621B5C"/>
    <w:rsid w:val="00643FE7"/>
    <w:rsid w:val="00650AAA"/>
    <w:rsid w:val="00653B72"/>
    <w:rsid w:val="00694699"/>
    <w:rsid w:val="00697B5A"/>
    <w:rsid w:val="006A4DD8"/>
    <w:rsid w:val="006B58B9"/>
    <w:rsid w:val="006C2DFF"/>
    <w:rsid w:val="006C7887"/>
    <w:rsid w:val="0070680E"/>
    <w:rsid w:val="00744E5C"/>
    <w:rsid w:val="007571B5"/>
    <w:rsid w:val="0076081B"/>
    <w:rsid w:val="0076348E"/>
    <w:rsid w:val="007772B1"/>
    <w:rsid w:val="00781E46"/>
    <w:rsid w:val="007D595B"/>
    <w:rsid w:val="007E3167"/>
    <w:rsid w:val="007F3F1C"/>
    <w:rsid w:val="0081037B"/>
    <w:rsid w:val="00833DD6"/>
    <w:rsid w:val="008424CE"/>
    <w:rsid w:val="00852921"/>
    <w:rsid w:val="00856B4E"/>
    <w:rsid w:val="00871281"/>
    <w:rsid w:val="008876F0"/>
    <w:rsid w:val="00890F1A"/>
    <w:rsid w:val="008A6F1D"/>
    <w:rsid w:val="008E2197"/>
    <w:rsid w:val="00900847"/>
    <w:rsid w:val="00916D06"/>
    <w:rsid w:val="009262E1"/>
    <w:rsid w:val="00933F61"/>
    <w:rsid w:val="00961B99"/>
    <w:rsid w:val="009621BF"/>
    <w:rsid w:val="00975918"/>
    <w:rsid w:val="009836F0"/>
    <w:rsid w:val="00997E86"/>
    <w:rsid w:val="009A7D88"/>
    <w:rsid w:val="009B7D45"/>
    <w:rsid w:val="00A21AF8"/>
    <w:rsid w:val="00A40C45"/>
    <w:rsid w:val="00A6425D"/>
    <w:rsid w:val="00A71211"/>
    <w:rsid w:val="00A72487"/>
    <w:rsid w:val="00A858B6"/>
    <w:rsid w:val="00A91D44"/>
    <w:rsid w:val="00A941CF"/>
    <w:rsid w:val="00A96376"/>
    <w:rsid w:val="00AF28C5"/>
    <w:rsid w:val="00B03ED5"/>
    <w:rsid w:val="00B21D64"/>
    <w:rsid w:val="00B31B00"/>
    <w:rsid w:val="00B3367F"/>
    <w:rsid w:val="00B73E22"/>
    <w:rsid w:val="00B841C8"/>
    <w:rsid w:val="00B8441C"/>
    <w:rsid w:val="00BB7CE4"/>
    <w:rsid w:val="00BC33C3"/>
    <w:rsid w:val="00BF0DAF"/>
    <w:rsid w:val="00BF0F7D"/>
    <w:rsid w:val="00BF4C55"/>
    <w:rsid w:val="00C00391"/>
    <w:rsid w:val="00C02E6E"/>
    <w:rsid w:val="00C05345"/>
    <w:rsid w:val="00C2031C"/>
    <w:rsid w:val="00C21889"/>
    <w:rsid w:val="00C344AA"/>
    <w:rsid w:val="00C37B1A"/>
    <w:rsid w:val="00C64006"/>
    <w:rsid w:val="00C777FF"/>
    <w:rsid w:val="00C80503"/>
    <w:rsid w:val="00C90D63"/>
    <w:rsid w:val="00CD2FD2"/>
    <w:rsid w:val="00CE0FE5"/>
    <w:rsid w:val="00CE2D41"/>
    <w:rsid w:val="00D12DFD"/>
    <w:rsid w:val="00D437DB"/>
    <w:rsid w:val="00D44C8C"/>
    <w:rsid w:val="00D55654"/>
    <w:rsid w:val="00D55DCE"/>
    <w:rsid w:val="00D62B7E"/>
    <w:rsid w:val="00DA3A60"/>
    <w:rsid w:val="00DB1882"/>
    <w:rsid w:val="00DC1760"/>
    <w:rsid w:val="00DD31E3"/>
    <w:rsid w:val="00E32185"/>
    <w:rsid w:val="00E55413"/>
    <w:rsid w:val="00EA77E4"/>
    <w:rsid w:val="00EB44EF"/>
    <w:rsid w:val="00EB5E03"/>
    <w:rsid w:val="00EC36DD"/>
    <w:rsid w:val="00ED4BE1"/>
    <w:rsid w:val="00EE29E4"/>
    <w:rsid w:val="00EF6EF0"/>
    <w:rsid w:val="00F5009A"/>
    <w:rsid w:val="00F70F2A"/>
    <w:rsid w:val="00F87329"/>
    <w:rsid w:val="00F92AF8"/>
    <w:rsid w:val="00F97629"/>
    <w:rsid w:val="00FA03B5"/>
    <w:rsid w:val="00FD5192"/>
    <w:rsid w:val="00FD7EAE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365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1B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E79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AF8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32" Type="http://schemas.openxmlformats.org/officeDocument/2006/relationships/hyperlink" Target="https://www.credly.com/users/casey-craft/badges" TargetMode="External"/><Relationship Id="rId37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raft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4F8262C4844D508FB02BDD3883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4A55E-7204-4626-8061-C73464EDC684}"/>
      </w:docPartPr>
      <w:docPartBody>
        <w:p w:rsidR="002460D5" w:rsidRDefault="00341A6E" w:rsidP="00341A6E">
          <w:pPr>
            <w:pStyle w:val="924F8262C4844D508FB02BDD3883C666"/>
          </w:pPr>
          <w:r>
            <w:t>Experience</w:t>
          </w:r>
        </w:p>
      </w:docPartBody>
    </w:docPart>
    <w:docPart>
      <w:docPartPr>
        <w:name w:val="8A5580042E2140258CF14DE8864F1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54F64-A3F3-41F2-B300-946391C09531}"/>
      </w:docPartPr>
      <w:docPartBody>
        <w:p w:rsidR="006A4AE1" w:rsidRDefault="00DC3739" w:rsidP="00DC3739">
          <w:pPr>
            <w:pStyle w:val="8A5580042E2140258CF14DE8864F1CA2"/>
          </w:pPr>
          <w:r>
            <w:t>Skills</w:t>
          </w:r>
        </w:p>
      </w:docPartBody>
    </w:docPart>
    <w:docPart>
      <w:docPartPr>
        <w:name w:val="96BE4F94C8F64F6392EF1748CF69F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2D81D-9E5A-416E-9B30-5887B585C286}"/>
      </w:docPartPr>
      <w:docPartBody>
        <w:p w:rsidR="006A4AE1" w:rsidRDefault="00DC3739" w:rsidP="00DC3739">
          <w:pPr>
            <w:pStyle w:val="96BE4F94C8F64F6392EF1748CF69F12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The Hand Black">
    <w:charset w:val="00"/>
    <w:family w:val="script"/>
    <w:pitch w:val="variable"/>
    <w:sig w:usb0="8000002F" w:usb1="0000000A" w:usb2="00000000" w:usb3="00000000" w:csb0="00000001" w:csb1="00000000"/>
  </w:font>
  <w:font w:name="Selawik">
    <w:charset w:val="00"/>
    <w:family w:val="swiss"/>
    <w:pitch w:val="variable"/>
    <w:sig w:usb0="00000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ytona Condensed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904295586">
    <w:abstractNumId w:val="0"/>
  </w:num>
  <w:num w:numId="2" w16cid:durableId="103724114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94"/>
    <w:rsid w:val="00040C97"/>
    <w:rsid w:val="00157995"/>
    <w:rsid w:val="0018104A"/>
    <w:rsid w:val="001F5D7A"/>
    <w:rsid w:val="00242AD9"/>
    <w:rsid w:val="002460D5"/>
    <w:rsid w:val="00341A6E"/>
    <w:rsid w:val="003E5EE6"/>
    <w:rsid w:val="004F703A"/>
    <w:rsid w:val="00584F4E"/>
    <w:rsid w:val="005F0A18"/>
    <w:rsid w:val="00652CD8"/>
    <w:rsid w:val="00694A76"/>
    <w:rsid w:val="006A4AE1"/>
    <w:rsid w:val="0085574E"/>
    <w:rsid w:val="0099009A"/>
    <w:rsid w:val="009E6C5C"/>
    <w:rsid w:val="00BE0194"/>
    <w:rsid w:val="00C6559F"/>
    <w:rsid w:val="00C854F4"/>
    <w:rsid w:val="00D30204"/>
    <w:rsid w:val="00DC3739"/>
    <w:rsid w:val="00F01766"/>
    <w:rsid w:val="00F33137"/>
    <w:rsid w:val="00F431A3"/>
    <w:rsid w:val="00F8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924F8262C4844D508FB02BDD3883C666">
    <w:name w:val="924F8262C4844D508FB02BDD3883C666"/>
    <w:rsid w:val="00341A6E"/>
    <w:rPr>
      <w:kern w:val="2"/>
      <w14:ligatures w14:val="standardContextual"/>
    </w:rPr>
  </w:style>
  <w:style w:type="paragraph" w:customStyle="1" w:styleId="8A5580042E2140258CF14DE8864F1CA2">
    <w:name w:val="8A5580042E2140258CF14DE8864F1CA2"/>
    <w:rsid w:val="00DC3739"/>
    <w:rPr>
      <w:kern w:val="2"/>
      <w14:ligatures w14:val="standardContextual"/>
    </w:rPr>
  </w:style>
  <w:style w:type="paragraph" w:customStyle="1" w:styleId="96BE4F94C8F64F6392EF1748CF69F123">
    <w:name w:val="96BE4F94C8F64F6392EF1748CF69F123"/>
    <w:rsid w:val="00DC373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011422429CD4A8BCFBB31EC936707" ma:contentTypeVersion="15" ma:contentTypeDescription="Create a new document." ma:contentTypeScope="" ma:versionID="bd83351c62769d894cc659e315edb8de">
  <xsd:schema xmlns:xsd="http://www.w3.org/2001/XMLSchema" xmlns:xs="http://www.w3.org/2001/XMLSchema" xmlns:p="http://schemas.microsoft.com/office/2006/metadata/properties" xmlns:ns2="248a6b58-2018-4b87-9836-8e51844d2c17" xmlns:ns3="97d64455-da74-44c9-8352-b42bf54a1f58" targetNamespace="http://schemas.microsoft.com/office/2006/metadata/properties" ma:root="true" ma:fieldsID="e1edface72ef387ce7b1375e2165fa6e" ns2:_="" ns3:_="">
    <xsd:import namespace="248a6b58-2018-4b87-9836-8e51844d2c17"/>
    <xsd:import namespace="97d64455-da74-44c9-8352-b42bf54a1f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a6b58-2018-4b87-9836-8e51844d2c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dd17622-382b-4b9f-b8a1-86b7f4a780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64455-da74-44c9-8352-b42bf54a1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0e14b79-62b7-4427-abae-df878dba67d2}" ma:internalName="TaxCatchAll" ma:showField="CatchAllData" ma:web="97d64455-da74-44c9-8352-b42bf54a1f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8a6b58-2018-4b87-9836-8e51844d2c17">
      <Terms xmlns="http://schemas.microsoft.com/office/infopath/2007/PartnerControls"/>
    </lcf76f155ced4ddcb4097134ff3c332f>
    <TaxCatchAll xmlns="97d64455-da74-44c9-8352-b42bf54a1f58" xsi:nil="true"/>
    <ReferenceId xmlns="248a6b58-2018-4b87-9836-8e51844d2c17" xsi:nil="true"/>
  </documentManagement>
</p:properties>
</file>

<file path=customXml/itemProps1.xml><?xml version="1.0" encoding="utf-8"?>
<ds:datastoreItem xmlns:ds="http://schemas.openxmlformats.org/officeDocument/2006/customXml" ds:itemID="{A865F28C-493E-4E49-8D5E-5EF2FBB27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a6b58-2018-4b87-9836-8e51844d2c17"/>
    <ds:schemaRef ds:uri="97d64455-da74-44c9-8352-b42bf54a1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248a6b58-2018-4b87-9836-8e51844d2c17"/>
    <ds:schemaRef ds:uri="97d64455-da74-44c9-8352-b42bf54a1f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2023-10-25T22:10:00Z</dcterms:created>
  <dcterms:modified xsi:type="dcterms:W3CDTF">2023-10-31T01:06:00Z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0x010100781011422429CD4A8BCFBB31EC936707</vt:lpwstr>
  </property>
</Properties>
</file>